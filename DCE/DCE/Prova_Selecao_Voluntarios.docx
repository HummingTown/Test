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F3" w:rsidRPr="0086630C" w:rsidRDefault="00756A9B" w:rsidP="00133A59">
      <w:pPr>
        <w:pStyle w:val="Testname"/>
        <w:rPr>
          <w:lang w:val="pt-BR"/>
        </w:rPr>
      </w:pPr>
      <w:r>
        <w:rPr>
          <w:lang w:val="pt-BR"/>
        </w:rPr>
        <w:t xml:space="preserve">Seleção de Voluntário para DCE </w:t>
      </w:r>
      <w:proofErr w:type="spellStart"/>
      <w:proofErr w:type="gramStart"/>
      <w:r>
        <w:rPr>
          <w:lang w:val="pt-BR"/>
        </w:rPr>
        <w:t>UCPel</w:t>
      </w:r>
      <w:proofErr w:type="spellEnd"/>
      <w:proofErr w:type="gramEnd"/>
    </w:p>
    <w:tbl>
      <w:tblPr>
        <w:tblW w:w="0" w:type="auto"/>
        <w:tblLayout w:type="fixed"/>
        <w:tblCellMar>
          <w:left w:w="115" w:type="dxa"/>
          <w:right w:w="115" w:type="dxa"/>
        </w:tblCellMar>
        <w:tblLook w:val="04A0" w:firstRow="1" w:lastRow="0" w:firstColumn="1" w:lastColumn="0" w:noHBand="0" w:noVBand="1"/>
      </w:tblPr>
      <w:tblGrid>
        <w:gridCol w:w="1145"/>
        <w:gridCol w:w="3020"/>
        <w:gridCol w:w="1350"/>
        <w:gridCol w:w="3499"/>
      </w:tblGrid>
      <w:tr w:rsidR="00DB09A2" w:rsidRPr="0086630C" w:rsidTr="00756A9B">
        <w:tc>
          <w:tcPr>
            <w:tcW w:w="1145" w:type="dxa"/>
            <w:vAlign w:val="bottom"/>
          </w:tcPr>
          <w:p w:rsidR="00F914C2" w:rsidRPr="0086630C" w:rsidRDefault="00F914C2" w:rsidP="00133A59">
            <w:pPr>
              <w:pStyle w:val="Classdetails"/>
              <w:framePr w:hSpace="0" w:wrap="auto" w:vAnchor="margin" w:hAnchor="text" w:yAlign="inline"/>
              <w:rPr>
                <w:lang w:val="pt-BR"/>
              </w:rPr>
            </w:pPr>
            <w:r w:rsidRPr="0086630C">
              <w:rPr>
                <w:lang w:val="pt-BR"/>
              </w:rPr>
              <w:t>Instrutor:</w:t>
            </w:r>
          </w:p>
        </w:tc>
        <w:sdt>
          <w:sdtPr>
            <w:rPr>
              <w:lang w:val="pt-BR"/>
            </w:rPr>
            <w:id w:val="36987259"/>
            <w:placeholder>
              <w:docPart w:val="7D08E757E88D4CF49ACB7910058BAC52"/>
            </w:placeholder>
            <w:showingPlcHdr/>
          </w:sdtPr>
          <w:sdtContent>
            <w:tc>
              <w:tcPr>
                <w:tcW w:w="3020" w:type="dxa"/>
                <w:tcBorders>
                  <w:bottom w:val="single" w:sz="4" w:space="0" w:color="auto"/>
                </w:tcBorders>
                <w:vAlign w:val="bottom"/>
              </w:tcPr>
              <w:p w:rsidR="00F914C2" w:rsidRPr="0086630C" w:rsidRDefault="00756A9B" w:rsidP="00756A9B">
                <w:pPr>
                  <w:pStyle w:val="Classdetails"/>
                  <w:framePr w:hSpace="0" w:wrap="auto" w:vAnchor="margin" w:hAnchor="text" w:yAlign="inline"/>
                  <w:rPr>
                    <w:lang w:val="pt-BR"/>
                  </w:rPr>
                </w:pPr>
                <w:r>
                  <w:rPr>
                    <w:lang w:val="pt-BR"/>
                  </w:rPr>
                  <w:t>[Digite seu nome]</w:t>
                </w:r>
              </w:p>
            </w:tc>
          </w:sdtContent>
        </w:sdt>
        <w:tc>
          <w:tcPr>
            <w:tcW w:w="1350" w:type="dxa"/>
            <w:vAlign w:val="bottom"/>
          </w:tcPr>
          <w:p w:rsidR="00F914C2" w:rsidRPr="0086630C" w:rsidRDefault="001F06E3" w:rsidP="00133A59">
            <w:pPr>
              <w:pStyle w:val="Classdetails"/>
              <w:framePr w:hSpace="0" w:wrap="auto" w:vAnchor="margin" w:hAnchor="text" w:yAlign="inline"/>
              <w:rPr>
                <w:lang w:val="pt-BR"/>
              </w:rPr>
            </w:pPr>
            <w:r w:rsidRPr="0086630C">
              <w:rPr>
                <w:lang w:val="pt-BR"/>
              </w:rPr>
              <w:t>Nome</w:t>
            </w:r>
            <w:r w:rsidR="00F914C2" w:rsidRPr="0086630C">
              <w:rPr>
                <w:lang w:val="pt-BR"/>
              </w:rPr>
              <w:t>:</w:t>
            </w:r>
          </w:p>
        </w:tc>
        <w:tc>
          <w:tcPr>
            <w:tcW w:w="3499" w:type="dxa"/>
            <w:tcBorders>
              <w:bottom w:val="single" w:sz="4" w:space="0" w:color="auto"/>
            </w:tcBorders>
            <w:vAlign w:val="bottom"/>
          </w:tcPr>
          <w:p w:rsidR="00F914C2" w:rsidRPr="0086630C" w:rsidRDefault="00F914C2" w:rsidP="00133A59">
            <w:pPr>
              <w:pStyle w:val="Classdetails"/>
              <w:framePr w:hSpace="0" w:wrap="auto" w:vAnchor="margin" w:hAnchor="text" w:yAlign="inline"/>
              <w:rPr>
                <w:lang w:val="pt-BR"/>
              </w:rPr>
            </w:pPr>
          </w:p>
        </w:tc>
      </w:tr>
      <w:tr w:rsidR="00DB09A2" w:rsidRPr="0086630C" w:rsidTr="00756A9B">
        <w:tc>
          <w:tcPr>
            <w:tcW w:w="1145" w:type="dxa"/>
            <w:vAlign w:val="bottom"/>
          </w:tcPr>
          <w:p w:rsidR="00F914C2" w:rsidRPr="0086630C" w:rsidRDefault="00F914C2" w:rsidP="00133A59">
            <w:pPr>
              <w:pStyle w:val="Classdetails"/>
              <w:framePr w:hSpace="0" w:wrap="auto" w:vAnchor="margin" w:hAnchor="text" w:yAlign="inline"/>
              <w:rPr>
                <w:lang w:val="pt-BR"/>
              </w:rPr>
            </w:pPr>
          </w:p>
        </w:tc>
        <w:tc>
          <w:tcPr>
            <w:tcW w:w="3020" w:type="dxa"/>
            <w:tcBorders>
              <w:top w:val="single" w:sz="4" w:space="0" w:color="auto"/>
            </w:tcBorders>
            <w:vAlign w:val="bottom"/>
          </w:tcPr>
          <w:p w:rsidR="00F914C2" w:rsidRPr="0086630C" w:rsidRDefault="00F914C2" w:rsidP="00756A9B">
            <w:pPr>
              <w:pStyle w:val="Classdetails"/>
              <w:framePr w:hSpace="0" w:wrap="auto" w:vAnchor="margin" w:hAnchor="text" w:yAlign="inline"/>
              <w:rPr>
                <w:lang w:val="pt-BR"/>
              </w:rPr>
            </w:pPr>
          </w:p>
        </w:tc>
        <w:tc>
          <w:tcPr>
            <w:tcW w:w="1350" w:type="dxa"/>
            <w:vAlign w:val="bottom"/>
          </w:tcPr>
          <w:p w:rsidR="00F914C2" w:rsidRPr="0086630C" w:rsidRDefault="00F914C2" w:rsidP="00133A59">
            <w:pPr>
              <w:pStyle w:val="Classdetails"/>
              <w:framePr w:hSpace="0" w:wrap="auto" w:vAnchor="margin" w:hAnchor="text" w:yAlign="inline"/>
              <w:rPr>
                <w:lang w:val="pt-BR"/>
              </w:rPr>
            </w:pPr>
            <w:r w:rsidRPr="0086630C">
              <w:rPr>
                <w:lang w:val="pt-BR"/>
              </w:rPr>
              <w:t>Data:</w:t>
            </w:r>
          </w:p>
        </w:tc>
        <w:tc>
          <w:tcPr>
            <w:tcW w:w="3499" w:type="dxa"/>
            <w:tcBorders>
              <w:top w:val="single" w:sz="4" w:space="0" w:color="auto"/>
              <w:bottom w:val="single" w:sz="4" w:space="0" w:color="auto"/>
            </w:tcBorders>
            <w:vAlign w:val="bottom"/>
          </w:tcPr>
          <w:p w:rsidR="00F914C2" w:rsidRPr="0086630C" w:rsidRDefault="00F914C2" w:rsidP="00133A59">
            <w:pPr>
              <w:pStyle w:val="Classdetails"/>
              <w:framePr w:hSpace="0" w:wrap="auto" w:vAnchor="margin" w:hAnchor="text" w:yAlign="inline"/>
              <w:rPr>
                <w:lang w:val="pt-BR"/>
              </w:rPr>
            </w:pPr>
          </w:p>
        </w:tc>
      </w:tr>
      <w:tr w:rsidR="00DB09A2" w:rsidRPr="0086630C" w:rsidTr="00756A9B">
        <w:tc>
          <w:tcPr>
            <w:tcW w:w="1145" w:type="dxa"/>
            <w:vAlign w:val="bottom"/>
          </w:tcPr>
          <w:p w:rsidR="00F914C2" w:rsidRPr="0086630C" w:rsidRDefault="00F914C2" w:rsidP="00133A59">
            <w:pPr>
              <w:pStyle w:val="Classdetails"/>
              <w:framePr w:hSpace="0" w:wrap="auto" w:vAnchor="margin" w:hAnchor="text" w:yAlign="inline"/>
              <w:rPr>
                <w:lang w:val="pt-BR"/>
              </w:rPr>
            </w:pPr>
          </w:p>
        </w:tc>
        <w:tc>
          <w:tcPr>
            <w:tcW w:w="3020" w:type="dxa"/>
            <w:vAlign w:val="bottom"/>
          </w:tcPr>
          <w:p w:rsidR="00F914C2" w:rsidRPr="0086630C" w:rsidRDefault="00F914C2" w:rsidP="00942A1F">
            <w:pPr>
              <w:pStyle w:val="Classdetails"/>
              <w:framePr w:hSpace="0" w:wrap="auto" w:vAnchor="margin" w:hAnchor="text" w:yAlign="inline"/>
              <w:rPr>
                <w:lang w:val="pt-BR"/>
              </w:rPr>
            </w:pPr>
          </w:p>
        </w:tc>
        <w:tc>
          <w:tcPr>
            <w:tcW w:w="1350" w:type="dxa"/>
            <w:vAlign w:val="bottom"/>
          </w:tcPr>
          <w:p w:rsidR="00F914C2" w:rsidRPr="0086630C" w:rsidRDefault="00B1432A" w:rsidP="00133A59">
            <w:pPr>
              <w:pStyle w:val="Classdetails"/>
              <w:framePr w:hSpace="0" w:wrap="auto" w:vAnchor="margin" w:hAnchor="text" w:yAlign="inline"/>
              <w:rPr>
                <w:lang w:val="pt-BR"/>
              </w:rPr>
            </w:pPr>
            <w:r w:rsidRPr="0086630C">
              <w:rPr>
                <w:lang w:val="pt-BR"/>
              </w:rPr>
              <w:t>Resultado</w:t>
            </w:r>
            <w:r w:rsidR="00212C2F" w:rsidRPr="0086630C">
              <w:rPr>
                <w:lang w:val="pt-BR"/>
              </w:rPr>
              <w:t>s</w:t>
            </w:r>
            <w:r w:rsidR="00F914C2" w:rsidRPr="0086630C">
              <w:rPr>
                <w:lang w:val="pt-BR"/>
              </w:rPr>
              <w:t>:</w:t>
            </w:r>
            <w:r w:rsidR="0086630C" w:rsidRPr="0086630C">
              <w:rPr>
                <w:lang w:val="pt-BR"/>
              </w:rPr>
              <w:t xml:space="preserve"> </w:t>
            </w:r>
          </w:p>
        </w:tc>
        <w:tc>
          <w:tcPr>
            <w:tcW w:w="3499" w:type="dxa"/>
            <w:tcBorders>
              <w:top w:val="single" w:sz="4" w:space="0" w:color="auto"/>
              <w:bottom w:val="single" w:sz="4" w:space="0" w:color="auto"/>
            </w:tcBorders>
            <w:vAlign w:val="bottom"/>
          </w:tcPr>
          <w:p w:rsidR="00F914C2" w:rsidRPr="0086630C" w:rsidRDefault="00F914C2" w:rsidP="00133A59">
            <w:pPr>
              <w:pStyle w:val="Classdetails"/>
              <w:framePr w:hSpace="0" w:wrap="auto" w:vAnchor="margin" w:hAnchor="text" w:yAlign="inline"/>
              <w:rPr>
                <w:lang w:val="pt-BR"/>
              </w:rPr>
            </w:pPr>
          </w:p>
        </w:tc>
      </w:tr>
    </w:tbl>
    <w:p w:rsidR="00DB09A2" w:rsidRPr="0086630C" w:rsidRDefault="00DB09A2" w:rsidP="00DB09A2">
      <w:pPr>
        <w:pStyle w:val="Instructionstitle"/>
        <w:rPr>
          <w:lang w:val="pt-BR"/>
        </w:rPr>
      </w:pPr>
      <w:r w:rsidRPr="0086630C">
        <w:rPr>
          <w:lang w:val="pt-BR"/>
        </w:rPr>
        <w:t>Instruções</w:t>
      </w:r>
    </w:p>
    <w:sdt>
      <w:sdtPr>
        <w:rPr>
          <w:lang w:val="pt-BR"/>
        </w:rPr>
        <w:id w:val="36987245"/>
        <w:placeholder>
          <w:docPart w:val="90CA72922F3B43CDA4EBDC5C529C013F"/>
        </w:placeholder>
        <w:showingPlcHdr/>
      </w:sdtPr>
      <w:sdtContent>
        <w:p w:rsidR="00BC40F3" w:rsidRPr="0086630C" w:rsidRDefault="00BC40F3" w:rsidP="005006E2">
          <w:pPr>
            <w:pStyle w:val="Instructionstostudents"/>
            <w:ind w:left="288"/>
            <w:rPr>
              <w:lang w:val="pt-BR"/>
            </w:rPr>
          </w:pPr>
          <w:r w:rsidRPr="0086630C">
            <w:rPr>
              <w:lang w:val="pt-BR"/>
            </w:rPr>
            <w:t xml:space="preserve">[Digite </w:t>
          </w:r>
          <w:r w:rsidR="002F6B40" w:rsidRPr="0086630C">
            <w:rPr>
              <w:lang w:val="pt-BR"/>
            </w:rPr>
            <w:t xml:space="preserve">as </w:t>
          </w:r>
          <w:r w:rsidR="00B101A8" w:rsidRPr="0086630C">
            <w:rPr>
              <w:lang w:val="pt-BR"/>
            </w:rPr>
            <w:t xml:space="preserve">instruções do teste aqui. </w:t>
          </w:r>
          <w:r w:rsidRPr="0086630C">
            <w:rPr>
              <w:lang w:val="pt-BR"/>
            </w:rPr>
            <w:t>Por exemplo, instrua os aluno</w:t>
          </w:r>
          <w:r w:rsidR="008C205F" w:rsidRPr="0086630C">
            <w:rPr>
              <w:lang w:val="pt-BR"/>
            </w:rPr>
            <w:t>s</w:t>
          </w:r>
          <w:r w:rsidRPr="0086630C">
            <w:rPr>
              <w:lang w:val="pt-BR"/>
            </w:rPr>
            <w:t xml:space="preserve"> a lerem c</w:t>
          </w:r>
          <w:r w:rsidR="005A17BE" w:rsidRPr="0086630C">
            <w:rPr>
              <w:lang w:val="pt-BR"/>
            </w:rPr>
            <w:t>ada questão</w:t>
          </w:r>
          <w:r w:rsidR="00E803C7" w:rsidRPr="0086630C">
            <w:rPr>
              <w:lang w:val="pt-BR"/>
            </w:rPr>
            <w:t xml:space="preserve"> atenciosamente</w:t>
          </w:r>
          <w:r w:rsidR="005A17BE" w:rsidRPr="0086630C">
            <w:rPr>
              <w:lang w:val="pt-BR"/>
            </w:rPr>
            <w:t xml:space="preserve"> e, depois,</w:t>
          </w:r>
          <w:r w:rsidRPr="0086630C">
            <w:rPr>
              <w:lang w:val="pt-BR"/>
            </w:rPr>
            <w:t xml:space="preserve"> </w:t>
          </w:r>
          <w:r w:rsidR="005A17BE" w:rsidRPr="0086630C">
            <w:rPr>
              <w:lang w:val="pt-BR"/>
            </w:rPr>
            <w:t>marquem a letra</w:t>
          </w:r>
          <w:r w:rsidRPr="0086630C">
            <w:rPr>
              <w:lang w:val="pt-BR"/>
            </w:rPr>
            <w:t xml:space="preserve"> da resposta correta ao lado da questão.]</w:t>
          </w:r>
        </w:p>
      </w:sdtContent>
    </w:sdt>
    <w:p w:rsidR="00915F39" w:rsidRPr="0086630C" w:rsidRDefault="005A19DD" w:rsidP="00CE24D9">
      <w:pPr>
        <w:pStyle w:val="Testsectiontitles"/>
        <w:rPr>
          <w:lang w:val="pt-BR"/>
        </w:rPr>
      </w:pPr>
      <w:r w:rsidRPr="0086630C">
        <w:rPr>
          <w:lang w:val="pt-BR"/>
        </w:rPr>
        <w:t xml:space="preserve">Parte </w:t>
      </w:r>
      <w:r w:rsidR="003A176D" w:rsidRPr="0086630C">
        <w:rPr>
          <w:lang w:val="pt-BR"/>
        </w:rPr>
        <w:t>I</w:t>
      </w:r>
      <w:r w:rsidR="00915F39" w:rsidRPr="0086630C">
        <w:rPr>
          <w:lang w:val="pt-BR"/>
        </w:rPr>
        <w:t xml:space="preserve">: </w:t>
      </w:r>
      <w:sdt>
        <w:sdtPr>
          <w:rPr>
            <w:lang w:val="pt-BR"/>
          </w:rPr>
          <w:id w:val="36987823"/>
          <w:placeholder>
            <w:docPart w:val="F1D595E8E07F4348917D2B8B6195FCA7"/>
          </w:placeholder>
        </w:sdtPr>
        <w:sdtContent>
          <w:r w:rsidR="00756A9B" w:rsidRPr="00756A9B">
            <w:rPr>
              <w:lang w:val="pt-BR"/>
            </w:rPr>
            <w:t>Português</w:t>
          </w:r>
        </w:sdtContent>
      </w:sdt>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D45322" w:rsidRPr="00756A9B" w:rsidTr="006A6A7F">
        <w:tc>
          <w:tcPr>
            <w:tcW w:w="745" w:type="dxa"/>
            <w:vAlign w:val="bottom"/>
          </w:tcPr>
          <w:p w:rsidR="00D45322" w:rsidRPr="0086630C" w:rsidRDefault="00D45322" w:rsidP="00CE24D9">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D45322" w:rsidRPr="0086630C" w:rsidRDefault="00D45322" w:rsidP="00C8278A">
            <w:pPr>
              <w:pStyle w:val="Questions"/>
              <w:framePr w:hSpace="0" w:wrap="auto" w:vAnchor="margin" w:hAnchor="text" w:xAlign="left" w:yAlign="inline"/>
              <w:suppressOverlap w:val="0"/>
              <w:rPr>
                <w:lang w:val="pt-BR"/>
              </w:rPr>
            </w:pPr>
          </w:p>
        </w:tc>
        <w:sdt>
          <w:sdtPr>
            <w:rPr>
              <w:lang w:val="pt-BR"/>
            </w:rPr>
            <w:id w:val="36987559"/>
            <w:placeholder>
              <w:docPart w:val="E33982234BEC4F529FA361E0EF4C07B3"/>
            </w:placeholder>
          </w:sdtPr>
          <w:sdtContent>
            <w:tc>
              <w:tcPr>
                <w:tcW w:w="8010" w:type="dxa"/>
              </w:tcPr>
              <w:p w:rsidR="00D45322" w:rsidRPr="0086630C" w:rsidRDefault="00756A9B" w:rsidP="00C8278A">
                <w:pPr>
                  <w:pStyle w:val="Questions"/>
                  <w:framePr w:hSpace="0" w:wrap="auto" w:vAnchor="margin" w:hAnchor="text" w:xAlign="left" w:yAlign="inline"/>
                  <w:suppressOverlap w:val="0"/>
                  <w:rPr>
                    <w:lang w:val="pt-BR"/>
                  </w:rPr>
                </w:pPr>
                <w:r w:rsidRPr="00756A9B">
                  <w:rPr>
                    <w:lang w:val="pt-BR"/>
                  </w:rPr>
                  <w:t xml:space="preserve">A parcela da população mundial que </w:t>
                </w:r>
                <w:proofErr w:type="gramStart"/>
                <w:r w:rsidRPr="00756A9B">
                  <w:rPr>
                    <w:lang w:val="pt-BR"/>
                  </w:rPr>
                  <w:t>ascendeu …</w:t>
                </w:r>
                <w:proofErr w:type="gramEnd"/>
                <w:r w:rsidRPr="00756A9B">
                  <w:rPr>
                    <w:lang w:val="pt-BR"/>
                  </w:rPr>
                  <w:t>… classe média nos últimos vinte anos passou …… consumir mais, …… um ritmo acelerado, o que põe em risco a sustentabilidade do planeta.</w:t>
                </w:r>
              </w:p>
            </w:tc>
          </w:sdtContent>
        </w:sdt>
      </w:tr>
      <w:tr w:rsidR="00915F39" w:rsidRPr="0086630C" w:rsidTr="006A6A7F">
        <w:tc>
          <w:tcPr>
            <w:tcW w:w="745" w:type="dxa"/>
            <w:vAlign w:val="bottom"/>
          </w:tcPr>
          <w:p w:rsidR="00915F39" w:rsidRPr="0086630C" w:rsidRDefault="00915F39" w:rsidP="000E6942">
            <w:pPr>
              <w:pStyle w:val="Classdetails"/>
              <w:framePr w:hSpace="0" w:wrap="auto" w:vAnchor="margin" w:hAnchor="text" w:yAlign="inline"/>
              <w:rPr>
                <w:lang w:val="pt-BR"/>
              </w:rPr>
            </w:pPr>
          </w:p>
        </w:tc>
        <w:tc>
          <w:tcPr>
            <w:tcW w:w="540" w:type="dxa"/>
            <w:tcBorders>
              <w:top w:val="single" w:sz="4" w:space="0" w:color="auto"/>
            </w:tcBorders>
            <w:vAlign w:val="bottom"/>
          </w:tcPr>
          <w:p w:rsidR="00915F39" w:rsidRPr="0086630C" w:rsidRDefault="00915F39"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560"/>
            <w:placeholder>
              <w:docPart w:val="A0CC6F5B6AD8466EB1940F1BBD4C8F78"/>
            </w:placeholder>
          </w:sdtPr>
          <w:sdtContent>
            <w:tc>
              <w:tcPr>
                <w:tcW w:w="8010" w:type="dxa"/>
                <w:vAlign w:val="bottom"/>
              </w:tcPr>
              <w:p w:rsidR="00915F39"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à</w:t>
                </w:r>
                <w:proofErr w:type="gramEnd"/>
                <w:r w:rsidRPr="006A6A7F">
                  <w:rPr>
                    <w:lang w:val="pt-BR"/>
                  </w:rPr>
                  <w:t xml:space="preserve"> – a – a</w:t>
                </w:r>
              </w:p>
            </w:tc>
          </w:sdtContent>
        </w:sdt>
      </w:tr>
      <w:tr w:rsidR="00915F39" w:rsidRPr="0086630C" w:rsidTr="006A6A7F">
        <w:tc>
          <w:tcPr>
            <w:tcW w:w="745" w:type="dxa"/>
            <w:vAlign w:val="bottom"/>
          </w:tcPr>
          <w:p w:rsidR="00915F39" w:rsidRPr="0086630C" w:rsidRDefault="00915F39" w:rsidP="000E6942">
            <w:pPr>
              <w:pStyle w:val="Classdetails"/>
              <w:framePr w:hSpace="0" w:wrap="auto" w:vAnchor="margin" w:hAnchor="text" w:yAlign="inline"/>
              <w:rPr>
                <w:lang w:val="pt-BR"/>
              </w:rPr>
            </w:pPr>
          </w:p>
        </w:tc>
        <w:tc>
          <w:tcPr>
            <w:tcW w:w="540" w:type="dxa"/>
            <w:vAlign w:val="bottom"/>
          </w:tcPr>
          <w:p w:rsidR="00915F39" w:rsidRPr="0086630C" w:rsidRDefault="00915F39"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02"/>
            <w:placeholder>
              <w:docPart w:val="23102118E37D42E18FE33DB810270598"/>
            </w:placeholder>
          </w:sdtPr>
          <w:sdtContent>
            <w:tc>
              <w:tcPr>
                <w:tcW w:w="8010" w:type="dxa"/>
                <w:vAlign w:val="bottom"/>
              </w:tcPr>
              <w:p w:rsidR="00915F39"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à</w:t>
                </w:r>
                <w:proofErr w:type="gramEnd"/>
                <w:r w:rsidRPr="006A6A7F">
                  <w:rPr>
                    <w:lang w:val="pt-BR"/>
                  </w:rPr>
                  <w:t xml:space="preserve"> – à – a</w:t>
                </w:r>
              </w:p>
            </w:tc>
          </w:sdtContent>
        </w:sdt>
      </w:tr>
      <w:tr w:rsidR="00915F39" w:rsidRPr="0086630C" w:rsidTr="006A6A7F">
        <w:tc>
          <w:tcPr>
            <w:tcW w:w="745" w:type="dxa"/>
            <w:vAlign w:val="bottom"/>
          </w:tcPr>
          <w:p w:rsidR="00915F39" w:rsidRPr="0086630C" w:rsidRDefault="00915F39" w:rsidP="000E6942">
            <w:pPr>
              <w:pStyle w:val="Classdetails"/>
              <w:framePr w:hSpace="0" w:wrap="auto" w:vAnchor="margin" w:hAnchor="text" w:yAlign="inline"/>
              <w:rPr>
                <w:lang w:val="pt-BR"/>
              </w:rPr>
            </w:pPr>
          </w:p>
        </w:tc>
        <w:tc>
          <w:tcPr>
            <w:tcW w:w="540" w:type="dxa"/>
            <w:vAlign w:val="bottom"/>
          </w:tcPr>
          <w:p w:rsidR="00915F39" w:rsidRPr="0086630C" w:rsidRDefault="00915F39"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03"/>
            <w:placeholder>
              <w:docPart w:val="F8CD91E2164645958A6590CF999FD0CF"/>
            </w:placeholder>
          </w:sdtPr>
          <w:sdtContent>
            <w:tc>
              <w:tcPr>
                <w:tcW w:w="8010" w:type="dxa"/>
                <w:vAlign w:val="bottom"/>
              </w:tcPr>
              <w:p w:rsidR="00915F39"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à</w:t>
                </w:r>
                <w:proofErr w:type="gramEnd"/>
                <w:r w:rsidRPr="006A6A7F">
                  <w:rPr>
                    <w:lang w:val="pt-BR"/>
                  </w:rPr>
                  <w:t xml:space="preserve"> – a – à</w:t>
                </w:r>
              </w:p>
            </w:tc>
          </w:sdtContent>
        </w:sdt>
      </w:tr>
      <w:tr w:rsidR="006A6A7F" w:rsidRPr="0086630C" w:rsidTr="006A6A7F">
        <w:tc>
          <w:tcPr>
            <w:tcW w:w="745" w:type="dxa"/>
            <w:vAlign w:val="bottom"/>
          </w:tcPr>
          <w:p w:rsidR="006A6A7F" w:rsidRPr="0086630C" w:rsidRDefault="006A6A7F" w:rsidP="006A6A7F">
            <w:pPr>
              <w:pStyle w:val="Classdetails"/>
              <w:framePr w:hSpace="0" w:wrap="auto" w:vAnchor="margin" w:hAnchor="text" w:yAlign="inline"/>
              <w:rPr>
                <w:lang w:val="pt-BR"/>
              </w:rPr>
            </w:pPr>
          </w:p>
        </w:tc>
        <w:tc>
          <w:tcPr>
            <w:tcW w:w="540" w:type="dxa"/>
            <w:vAlign w:val="bottom"/>
          </w:tcPr>
          <w:p w:rsidR="006A6A7F" w:rsidRPr="0086630C" w:rsidRDefault="006A6A7F" w:rsidP="006A6A7F">
            <w:pPr>
              <w:pStyle w:val="Answerletteringa"/>
              <w:framePr w:hSpace="0" w:wrap="auto" w:vAnchor="margin" w:hAnchor="text" w:xAlign="left" w:yAlign="inline"/>
              <w:suppressOverlap w:val="0"/>
              <w:rPr>
                <w:lang w:val="pt-BR"/>
              </w:rPr>
            </w:pPr>
            <w:proofErr w:type="gramStart"/>
            <w:r>
              <w:rPr>
                <w:lang w:val="pt-BR"/>
              </w:rPr>
              <w:t>d</w:t>
            </w:r>
            <w:r w:rsidRPr="0086630C">
              <w:rPr>
                <w:lang w:val="pt-BR"/>
              </w:rPr>
              <w:t>.</w:t>
            </w:r>
            <w:proofErr w:type="gramEnd"/>
          </w:p>
        </w:tc>
        <w:sdt>
          <w:sdtPr>
            <w:rPr>
              <w:lang w:val="pt-BR"/>
            </w:rPr>
            <w:id w:val="59755215"/>
            <w:placeholder>
              <w:docPart w:val="5DDD009485E942DF844AA9D52313FF47"/>
            </w:placeholder>
          </w:sdtPr>
          <w:sdtContent>
            <w:tc>
              <w:tcPr>
                <w:tcW w:w="8010" w:type="dxa"/>
                <w:vAlign w:val="bottom"/>
              </w:tcPr>
              <w:p w:rsidR="006A6A7F" w:rsidRPr="0086630C" w:rsidRDefault="006A6A7F" w:rsidP="006A6A7F">
                <w:pPr>
                  <w:pStyle w:val="Answers"/>
                  <w:framePr w:hSpace="0" w:wrap="auto" w:vAnchor="margin" w:hAnchor="text" w:xAlign="left" w:yAlign="inline"/>
                  <w:suppressOverlap w:val="0"/>
                  <w:rPr>
                    <w:lang w:val="pt-BR"/>
                  </w:rPr>
                </w:pPr>
                <w:proofErr w:type="gramStart"/>
                <w:r w:rsidRPr="006A6A7F">
                  <w:rPr>
                    <w:lang w:val="pt-BR"/>
                  </w:rPr>
                  <w:t>a</w:t>
                </w:r>
                <w:proofErr w:type="gramEnd"/>
                <w:r w:rsidRPr="006A6A7F">
                  <w:rPr>
                    <w:lang w:val="pt-BR"/>
                  </w:rPr>
                  <w:t xml:space="preserve"> – a – à</w:t>
                </w:r>
              </w:p>
            </w:tc>
          </w:sdtContent>
        </w:sdt>
      </w:tr>
      <w:tr w:rsidR="006A6A7F" w:rsidRPr="0086630C" w:rsidTr="006A6A7F">
        <w:tc>
          <w:tcPr>
            <w:tcW w:w="745" w:type="dxa"/>
            <w:vAlign w:val="bottom"/>
          </w:tcPr>
          <w:p w:rsidR="006A6A7F" w:rsidRPr="0086630C" w:rsidRDefault="006A6A7F" w:rsidP="006A6A7F">
            <w:pPr>
              <w:pStyle w:val="Classdetails"/>
              <w:framePr w:hSpace="0" w:wrap="auto" w:vAnchor="margin" w:hAnchor="text" w:yAlign="inline"/>
              <w:rPr>
                <w:lang w:val="pt-BR"/>
              </w:rPr>
            </w:pPr>
          </w:p>
        </w:tc>
        <w:tc>
          <w:tcPr>
            <w:tcW w:w="540" w:type="dxa"/>
            <w:vAlign w:val="bottom"/>
          </w:tcPr>
          <w:p w:rsidR="006A6A7F" w:rsidRPr="0086630C" w:rsidRDefault="006A6A7F" w:rsidP="006A6A7F">
            <w:pPr>
              <w:pStyle w:val="Answerletteringa"/>
              <w:framePr w:hSpace="0" w:wrap="auto" w:vAnchor="margin" w:hAnchor="text" w:xAlign="left" w:yAlign="inline"/>
              <w:suppressOverlap w:val="0"/>
              <w:rPr>
                <w:lang w:val="pt-BR"/>
              </w:rPr>
            </w:pPr>
            <w:proofErr w:type="gramStart"/>
            <w:r>
              <w:rPr>
                <w:lang w:val="pt-BR"/>
              </w:rPr>
              <w:t>e</w:t>
            </w:r>
            <w:proofErr w:type="gramEnd"/>
            <w:r w:rsidRPr="0086630C">
              <w:rPr>
                <w:lang w:val="pt-BR"/>
              </w:rPr>
              <w:t>.</w:t>
            </w:r>
          </w:p>
        </w:tc>
        <w:sdt>
          <w:sdtPr>
            <w:rPr>
              <w:lang w:val="pt-BR"/>
            </w:rPr>
            <w:id w:val="-808552138"/>
            <w:placeholder>
              <w:docPart w:val="992C8A0CAE304ECC891CACB2436A3BBC"/>
            </w:placeholder>
          </w:sdtPr>
          <w:sdtContent>
            <w:tc>
              <w:tcPr>
                <w:tcW w:w="8010" w:type="dxa"/>
                <w:vAlign w:val="bottom"/>
              </w:tcPr>
              <w:p w:rsidR="006A6A7F" w:rsidRPr="0086630C" w:rsidRDefault="006A6A7F" w:rsidP="006A6A7F">
                <w:pPr>
                  <w:pStyle w:val="Answers"/>
                  <w:framePr w:hSpace="0" w:wrap="auto" w:vAnchor="margin" w:hAnchor="text" w:xAlign="left" w:yAlign="inline"/>
                  <w:suppressOverlap w:val="0"/>
                  <w:rPr>
                    <w:lang w:val="pt-BR"/>
                  </w:rPr>
                </w:pPr>
                <w:proofErr w:type="gramStart"/>
                <w:r w:rsidRPr="006A6A7F">
                  <w:rPr>
                    <w:lang w:val="pt-BR"/>
                  </w:rPr>
                  <w:t>a</w:t>
                </w:r>
                <w:proofErr w:type="gramEnd"/>
                <w:r w:rsidRPr="006A6A7F">
                  <w:rPr>
                    <w:lang w:val="pt-BR"/>
                  </w:rPr>
                  <w:t xml:space="preserve"> – a – a</w:t>
                </w:r>
              </w:p>
            </w:tc>
          </w:sdtContent>
        </w:sdt>
      </w:tr>
    </w:tbl>
    <w:p w:rsidR="00A44BD6" w:rsidRPr="0086630C" w:rsidRDefault="00A44BD6" w:rsidP="00CE24D9">
      <w:pPr>
        <w:ind w:left="0" w:firstLine="0"/>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AD00DC" w:rsidRPr="00756A9B" w:rsidTr="006A6A7F">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642"/>
            <w:placeholder>
              <w:docPart w:val="E33982234BEC4F529FA361E0EF4C07B3"/>
            </w:placeholder>
          </w:sdtPr>
          <w:sdtContent>
            <w:tc>
              <w:tcPr>
                <w:tcW w:w="8010" w:type="dxa"/>
              </w:tcPr>
              <w:p w:rsidR="00AD00DC" w:rsidRPr="0086630C" w:rsidRDefault="00756A9B" w:rsidP="00C8278A">
                <w:pPr>
                  <w:pStyle w:val="Questions"/>
                  <w:framePr w:hSpace="0" w:wrap="auto" w:vAnchor="margin" w:hAnchor="text" w:xAlign="left" w:yAlign="inline"/>
                  <w:suppressOverlap w:val="0"/>
                  <w:rPr>
                    <w:lang w:val="pt-BR"/>
                  </w:rPr>
                </w:pPr>
                <w:r w:rsidRPr="00756A9B">
                  <w:rPr>
                    <w:lang w:val="pt-BR"/>
                  </w:rPr>
                  <w:t xml:space="preserve">Victor fracassou </w:t>
                </w:r>
                <w:r w:rsidRPr="001C3D1B">
                  <w:rPr>
                    <w:u w:val="single"/>
                    <w:lang w:val="pt-BR"/>
                  </w:rPr>
                  <w:t>porque</w:t>
                </w:r>
                <w:r w:rsidRPr="00756A9B">
                  <w:rPr>
                    <w:lang w:val="pt-BR"/>
                  </w:rPr>
                  <w:t xml:space="preserve"> cedeu a uma predisposição da natureza </w:t>
                </w:r>
                <w:proofErr w:type="gramStart"/>
                <w:r w:rsidRPr="00756A9B">
                  <w:rPr>
                    <w:lang w:val="pt-BR"/>
                  </w:rPr>
                  <w:t>humana…</w:t>
                </w:r>
                <w:proofErr w:type="gramEnd"/>
              </w:p>
            </w:tc>
          </w:sdtContent>
        </w:sdt>
      </w:tr>
      <w:tr w:rsidR="00AD00DC" w:rsidRPr="0086630C" w:rsidTr="006A6A7F">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43"/>
            <w:placeholder>
              <w:docPart w:val="A0CC6F5B6AD8466EB1940F1BBD4C8F78"/>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ainda</w:t>
                </w:r>
                <w:proofErr w:type="gramEnd"/>
                <w:r w:rsidRPr="006A6A7F">
                  <w:rPr>
                    <w:lang w:val="pt-BR"/>
                  </w:rPr>
                  <w:t xml:space="preserve"> que.</w:t>
                </w:r>
              </w:p>
            </w:tc>
          </w:sdtContent>
        </w:sdt>
      </w:tr>
      <w:tr w:rsidR="00AD00DC" w:rsidRPr="0086630C" w:rsidTr="006A6A7F">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44"/>
            <w:placeholder>
              <w:docPart w:val="23102118E37D42E18FE33DB810270598"/>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conquanto</w:t>
                </w:r>
                <w:proofErr w:type="gramEnd"/>
                <w:r w:rsidRPr="006A6A7F">
                  <w:rPr>
                    <w:lang w:val="pt-BR"/>
                  </w:rPr>
                  <w:t>.</w:t>
                </w:r>
              </w:p>
            </w:tc>
          </w:sdtContent>
        </w:sdt>
      </w:tr>
      <w:tr w:rsidR="00AD00DC" w:rsidRPr="0086630C" w:rsidTr="006A6A7F">
        <w:trPr>
          <w:trHeight w:val="80"/>
        </w:trPr>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45"/>
            <w:placeholder>
              <w:docPart w:val="F8CD91E2164645958A6590CF999FD0CF"/>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enquanto</w:t>
                </w:r>
                <w:proofErr w:type="gramEnd"/>
                <w:r w:rsidRPr="006A6A7F">
                  <w:rPr>
                    <w:lang w:val="pt-BR"/>
                  </w:rPr>
                  <w:t>.</w:t>
                </w:r>
              </w:p>
            </w:tc>
          </w:sdtContent>
        </w:sdt>
      </w:tr>
      <w:tr w:rsidR="006A6A7F" w:rsidRPr="0086630C" w:rsidTr="006A6A7F">
        <w:trPr>
          <w:trHeight w:val="80"/>
        </w:trPr>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d</w:t>
            </w:r>
            <w:r w:rsidRPr="0086630C">
              <w:rPr>
                <w:lang w:val="pt-BR"/>
              </w:rPr>
              <w:t>.</w:t>
            </w:r>
            <w:proofErr w:type="gramEnd"/>
          </w:p>
        </w:tc>
        <w:sdt>
          <w:sdtPr>
            <w:rPr>
              <w:lang w:val="pt-BR"/>
            </w:rPr>
            <w:id w:val="1553734118"/>
            <w:placeholder>
              <w:docPart w:val="72CFEE611A654787A152785BC1DFFD7E"/>
            </w:placeholder>
          </w:sdtPr>
          <w:sdtContent>
            <w:tc>
              <w:tcPr>
                <w:tcW w:w="8010" w:type="dxa"/>
                <w:vAlign w:val="bottom"/>
              </w:tcPr>
              <w:p w:rsidR="006A6A7F" w:rsidRPr="0086630C" w:rsidRDefault="006A6A7F" w:rsidP="006A6A7F">
                <w:pPr>
                  <w:pStyle w:val="Answers"/>
                  <w:framePr w:hSpace="0" w:wrap="auto" w:vAnchor="margin" w:hAnchor="text" w:xAlign="left" w:yAlign="inline"/>
                  <w:suppressOverlap w:val="0"/>
                  <w:rPr>
                    <w:lang w:val="pt-BR"/>
                  </w:rPr>
                </w:pPr>
                <w:proofErr w:type="gramStart"/>
                <w:r w:rsidRPr="006A6A7F">
                  <w:rPr>
                    <w:lang w:val="pt-BR"/>
                  </w:rPr>
                  <w:t>embora</w:t>
                </w:r>
                <w:proofErr w:type="gramEnd"/>
                <w:r w:rsidRPr="006A6A7F">
                  <w:rPr>
                    <w:lang w:val="pt-BR"/>
                  </w:rPr>
                  <w:t>.</w:t>
                </w:r>
              </w:p>
            </w:tc>
          </w:sdtContent>
        </w:sdt>
      </w:tr>
      <w:tr w:rsidR="006A6A7F" w:rsidRPr="0086630C" w:rsidTr="006A6A7F">
        <w:trPr>
          <w:trHeight w:val="80"/>
        </w:trPr>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e</w:t>
            </w:r>
            <w:proofErr w:type="gramEnd"/>
            <w:r w:rsidRPr="0086630C">
              <w:rPr>
                <w:lang w:val="pt-BR"/>
              </w:rPr>
              <w:t>.</w:t>
            </w:r>
          </w:p>
        </w:tc>
        <w:sdt>
          <w:sdtPr>
            <w:rPr>
              <w:lang w:val="pt-BR"/>
            </w:rPr>
            <w:id w:val="-273029456"/>
            <w:placeholder>
              <w:docPart w:val="5ED88E2F83B24DD4915BEAAED0E4CE7C"/>
            </w:placeholder>
          </w:sdtPr>
          <w:sdtContent>
            <w:tc>
              <w:tcPr>
                <w:tcW w:w="8010" w:type="dxa"/>
                <w:vAlign w:val="bottom"/>
              </w:tcPr>
              <w:p w:rsidR="006A6A7F" w:rsidRPr="0086630C" w:rsidRDefault="006A6A7F" w:rsidP="005D2A44">
                <w:pPr>
                  <w:pStyle w:val="Answers"/>
                  <w:framePr w:hSpace="0" w:wrap="auto" w:vAnchor="margin" w:hAnchor="text" w:xAlign="left" w:yAlign="inline"/>
                  <w:suppressOverlap w:val="0"/>
                  <w:rPr>
                    <w:lang w:val="pt-BR"/>
                  </w:rPr>
                </w:pPr>
                <w:proofErr w:type="gramStart"/>
                <w:r w:rsidRPr="006A6A7F">
                  <w:rPr>
                    <w:lang w:val="pt-BR"/>
                  </w:rPr>
                  <w:t>uma</w:t>
                </w:r>
                <w:proofErr w:type="gramEnd"/>
                <w:r w:rsidRPr="006A6A7F">
                  <w:rPr>
                    <w:lang w:val="pt-BR"/>
                  </w:rPr>
                  <w:t xml:space="preserve"> vez que.</w:t>
                </w:r>
              </w:p>
            </w:tc>
          </w:sdtContent>
        </w:sdt>
      </w:tr>
    </w:tbl>
    <w:p w:rsidR="00AD00DC" w:rsidRPr="0086630C" w:rsidRDefault="00AD00DC" w:rsidP="00CE24D9">
      <w:pPr>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AD00DC" w:rsidRPr="00756A9B" w:rsidTr="006A6A7F">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3</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646"/>
            <w:placeholder>
              <w:docPart w:val="E33982234BEC4F529FA361E0EF4C07B3"/>
            </w:placeholder>
          </w:sdtPr>
          <w:sdtContent>
            <w:tc>
              <w:tcPr>
                <w:tcW w:w="8010" w:type="dxa"/>
              </w:tcPr>
              <w:p w:rsidR="00AD00DC" w:rsidRPr="0086630C" w:rsidRDefault="00756A9B" w:rsidP="00CE24D9">
                <w:pPr>
                  <w:pStyle w:val="Questions"/>
                  <w:framePr w:hSpace="0" w:wrap="auto" w:vAnchor="margin" w:hAnchor="text" w:xAlign="left" w:yAlign="inline"/>
                  <w:suppressOverlap w:val="0"/>
                  <w:rPr>
                    <w:lang w:val="pt-BR"/>
                  </w:rPr>
                </w:pPr>
                <w:r w:rsidRPr="00756A9B">
                  <w:rPr>
                    <w:lang w:val="pt-BR"/>
                  </w:rPr>
                  <w:t xml:space="preserve">“- Pois </w:t>
                </w:r>
                <w:proofErr w:type="gramStart"/>
                <w:r w:rsidRPr="00756A9B">
                  <w:rPr>
                    <w:lang w:val="pt-BR"/>
                  </w:rPr>
                  <w:t>é,</w:t>
                </w:r>
                <w:proofErr w:type="gramEnd"/>
                <w:r w:rsidRPr="00756A9B">
                  <w:rPr>
                    <w:lang w:val="pt-BR"/>
                  </w:rPr>
                  <w:t xml:space="preserve"> não jogo futebol, </w:t>
                </w:r>
                <w:r w:rsidRPr="000E0D01">
                  <w:rPr>
                    <w:u w:val="single"/>
                    <w:lang w:val="pt-BR"/>
                  </w:rPr>
                  <w:t>mas</w:t>
                </w:r>
                <w:r w:rsidRPr="00756A9B">
                  <w:rPr>
                    <w:lang w:val="pt-BR"/>
                  </w:rPr>
                  <w:t xml:space="preserve"> tenho alma de artilheiro…” a palavra destacada anteriormente exprime ideia de:</w:t>
                </w:r>
              </w:p>
            </w:tc>
          </w:sdtContent>
        </w:sdt>
      </w:tr>
      <w:tr w:rsidR="00AD00DC" w:rsidRPr="0086630C" w:rsidTr="006A6A7F">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47"/>
            <w:placeholder>
              <w:docPart w:val="A0CC6F5B6AD8466EB1940F1BBD4C8F78"/>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Escolha.</w:t>
                </w:r>
                <w:proofErr w:type="gramEnd"/>
              </w:p>
            </w:tc>
          </w:sdtContent>
        </w:sdt>
      </w:tr>
      <w:tr w:rsidR="00AD00DC" w:rsidRPr="0086630C" w:rsidTr="006A6A7F">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48"/>
            <w:placeholder>
              <w:docPart w:val="23102118E37D42E18FE33DB810270598"/>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Contraste, </w:t>
                </w:r>
                <w:proofErr w:type="gramStart"/>
                <w:r w:rsidRPr="006A6A7F">
                  <w:rPr>
                    <w:lang w:val="pt-BR"/>
                  </w:rPr>
                  <w:t>oposição.</w:t>
                </w:r>
                <w:proofErr w:type="gramEnd"/>
              </w:p>
            </w:tc>
          </w:sdtContent>
        </w:sdt>
      </w:tr>
      <w:tr w:rsidR="00AD00DC" w:rsidRPr="0086630C" w:rsidTr="006A6A7F">
        <w:tc>
          <w:tcPr>
            <w:tcW w:w="745" w:type="dxa"/>
            <w:vAlign w:val="bottom"/>
          </w:tcPr>
          <w:p w:rsidR="00AD00DC" w:rsidRPr="0086630C" w:rsidRDefault="00AD00DC" w:rsidP="000E6942">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49"/>
            <w:placeholder>
              <w:docPart w:val="F8CD91E2164645958A6590CF999FD0CF"/>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Finalidade.</w:t>
                </w:r>
                <w:proofErr w:type="gramEnd"/>
              </w:p>
            </w:tc>
          </w:sdtContent>
        </w:sdt>
      </w:tr>
      <w:tr w:rsidR="006A6A7F" w:rsidRPr="0086630C" w:rsidTr="006A6A7F">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d</w:t>
            </w:r>
            <w:r w:rsidRPr="0086630C">
              <w:rPr>
                <w:lang w:val="pt-BR"/>
              </w:rPr>
              <w:t>.</w:t>
            </w:r>
            <w:proofErr w:type="gramEnd"/>
          </w:p>
        </w:tc>
        <w:sdt>
          <w:sdtPr>
            <w:rPr>
              <w:lang w:val="pt-BR"/>
            </w:rPr>
            <w:id w:val="443047298"/>
            <w:placeholder>
              <w:docPart w:val="26A6F5A27AEA4FB697FE518E6FB6A90C"/>
            </w:placeholder>
          </w:sdtPr>
          <w:sdtContent>
            <w:tc>
              <w:tcPr>
                <w:tcW w:w="8010" w:type="dxa"/>
                <w:vAlign w:val="bottom"/>
              </w:tcPr>
              <w:p w:rsidR="006A6A7F" w:rsidRPr="0086630C" w:rsidRDefault="006A6A7F" w:rsidP="005D2A44">
                <w:pPr>
                  <w:pStyle w:val="Answers"/>
                  <w:framePr w:hSpace="0" w:wrap="auto" w:vAnchor="margin" w:hAnchor="text" w:xAlign="left" w:yAlign="inline"/>
                  <w:suppressOverlap w:val="0"/>
                  <w:rPr>
                    <w:lang w:val="pt-BR"/>
                  </w:rPr>
                </w:pPr>
                <w:proofErr w:type="gramStart"/>
                <w:r w:rsidRPr="006A6A7F">
                  <w:rPr>
                    <w:lang w:val="pt-BR"/>
                  </w:rPr>
                  <w:t>Explicação.</w:t>
                </w:r>
                <w:proofErr w:type="gramEnd"/>
              </w:p>
            </w:tc>
          </w:sdtContent>
        </w:sdt>
      </w:tr>
      <w:tr w:rsidR="006A6A7F" w:rsidRPr="0086630C" w:rsidTr="006A6A7F">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e</w:t>
            </w:r>
            <w:proofErr w:type="gramEnd"/>
            <w:r w:rsidRPr="0086630C">
              <w:rPr>
                <w:lang w:val="pt-BR"/>
              </w:rPr>
              <w:t>.</w:t>
            </w:r>
          </w:p>
        </w:tc>
        <w:sdt>
          <w:sdtPr>
            <w:rPr>
              <w:lang w:val="pt-BR"/>
            </w:rPr>
            <w:id w:val="63616895"/>
            <w:placeholder>
              <w:docPart w:val="14F0B84676E34A4FACAC94517FF9B01D"/>
            </w:placeholder>
          </w:sdtPr>
          <w:sdtContent>
            <w:tc>
              <w:tcPr>
                <w:tcW w:w="8010" w:type="dxa"/>
                <w:vAlign w:val="bottom"/>
              </w:tcPr>
              <w:p w:rsidR="006A6A7F" w:rsidRPr="0086630C" w:rsidRDefault="006A6A7F" w:rsidP="005D2A44">
                <w:pPr>
                  <w:pStyle w:val="Answers"/>
                  <w:framePr w:hSpace="0" w:wrap="auto" w:vAnchor="margin" w:hAnchor="text" w:xAlign="left" w:yAlign="inline"/>
                  <w:suppressOverlap w:val="0"/>
                  <w:rPr>
                    <w:lang w:val="pt-BR"/>
                  </w:rPr>
                </w:pPr>
                <w:r w:rsidRPr="006A6A7F">
                  <w:rPr>
                    <w:lang w:val="pt-BR"/>
                  </w:rPr>
                  <w:t xml:space="preserve">Soma, </w:t>
                </w:r>
                <w:proofErr w:type="gramStart"/>
                <w:r w:rsidRPr="006A6A7F">
                  <w:rPr>
                    <w:lang w:val="pt-BR"/>
                  </w:rPr>
                  <w:t>adição.</w:t>
                </w:r>
                <w:proofErr w:type="gramEnd"/>
              </w:p>
            </w:tc>
          </w:sdtContent>
        </w:sdt>
      </w:tr>
    </w:tbl>
    <w:p w:rsidR="00AD00DC" w:rsidRDefault="00AD00DC" w:rsidP="00CE24D9">
      <w:pPr>
        <w:rPr>
          <w:lang w:val="pt-BR"/>
        </w:rPr>
      </w:pPr>
    </w:p>
    <w:p w:rsidR="006A6A7F" w:rsidRDefault="006A6A7F" w:rsidP="00CE24D9">
      <w:pPr>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756A9B" w:rsidRPr="00756A9B" w:rsidTr="006A6A7F">
        <w:tc>
          <w:tcPr>
            <w:tcW w:w="745" w:type="dxa"/>
            <w:vAlign w:val="bottom"/>
          </w:tcPr>
          <w:p w:rsidR="00756A9B" w:rsidRPr="0086630C" w:rsidRDefault="00756A9B" w:rsidP="005D2A44">
            <w:pPr>
              <w:pStyle w:val="Questionnumbering"/>
              <w:framePr w:hSpace="0" w:wrap="auto" w:vAnchor="margin" w:hAnchor="text" w:xAlign="left" w:yAlign="inline"/>
              <w:suppressOverlap w:val="0"/>
              <w:rPr>
                <w:lang w:val="pt-BR"/>
              </w:rPr>
            </w:pPr>
            <w:proofErr w:type="gramStart"/>
            <w:r>
              <w:rPr>
                <w:lang w:val="pt-BR"/>
              </w:rPr>
              <w:lastRenderedPageBreak/>
              <w:t>4</w:t>
            </w:r>
            <w:proofErr w:type="gramEnd"/>
            <w:r w:rsidRPr="0086630C">
              <w:rPr>
                <w:lang w:val="pt-BR"/>
              </w:rPr>
              <w:t>)</w:t>
            </w:r>
          </w:p>
        </w:tc>
        <w:tc>
          <w:tcPr>
            <w:tcW w:w="540" w:type="dxa"/>
            <w:tcBorders>
              <w:bottom w:val="single" w:sz="4" w:space="0" w:color="auto"/>
            </w:tcBorders>
            <w:vAlign w:val="bottom"/>
          </w:tcPr>
          <w:p w:rsidR="00756A9B" w:rsidRPr="0086630C" w:rsidRDefault="00756A9B" w:rsidP="005D2A44">
            <w:pPr>
              <w:pStyle w:val="Questions"/>
              <w:framePr w:hSpace="0" w:wrap="auto" w:vAnchor="margin" w:hAnchor="text" w:xAlign="left" w:yAlign="inline"/>
              <w:suppressOverlap w:val="0"/>
              <w:rPr>
                <w:lang w:val="pt-BR"/>
              </w:rPr>
            </w:pPr>
          </w:p>
        </w:tc>
        <w:sdt>
          <w:sdtPr>
            <w:rPr>
              <w:lang w:val="pt-BR"/>
            </w:rPr>
            <w:id w:val="-2048284676"/>
            <w:placeholder>
              <w:docPart w:val="9BACB1B3A35D40298C19482E1FAE0BB3"/>
            </w:placeholder>
          </w:sdtPr>
          <w:sdtContent>
            <w:tc>
              <w:tcPr>
                <w:tcW w:w="8010" w:type="dxa"/>
              </w:tcPr>
              <w:p w:rsidR="00756A9B" w:rsidRPr="0086630C" w:rsidRDefault="00756A9B" w:rsidP="005D2A44">
                <w:pPr>
                  <w:pStyle w:val="Questions"/>
                  <w:framePr w:hSpace="0" w:wrap="auto" w:vAnchor="margin" w:hAnchor="text" w:xAlign="left" w:yAlign="inline"/>
                  <w:suppressOverlap w:val="0"/>
                  <w:rPr>
                    <w:lang w:val="pt-BR"/>
                  </w:rPr>
                </w:pPr>
                <w:r w:rsidRPr="00756A9B">
                  <w:rPr>
                    <w:lang w:val="pt-BR"/>
                  </w:rPr>
                  <w:t xml:space="preserve">A vírgula pode ser retirada sem prejuízo para o significado e mantendo a norma-padrão na seguinte </w:t>
                </w:r>
                <w:proofErr w:type="gramStart"/>
                <w:r w:rsidRPr="00756A9B">
                  <w:rPr>
                    <w:lang w:val="pt-BR"/>
                  </w:rPr>
                  <w:t>sentença:</w:t>
                </w:r>
                <w:proofErr w:type="gramEnd"/>
              </w:p>
            </w:tc>
          </w:sdtContent>
        </w:sdt>
      </w:tr>
      <w:tr w:rsidR="00756A9B" w:rsidRPr="006A6A7F" w:rsidTr="006A6A7F">
        <w:tc>
          <w:tcPr>
            <w:tcW w:w="745" w:type="dxa"/>
            <w:vAlign w:val="bottom"/>
          </w:tcPr>
          <w:p w:rsidR="00756A9B" w:rsidRPr="0086630C" w:rsidRDefault="00756A9B"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756A9B" w:rsidRPr="0086630C" w:rsidRDefault="00756A9B"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1050145091"/>
            <w:placeholder>
              <w:docPart w:val="49D76351EC2D430AB8BE78C7FADE1B15"/>
            </w:placeholder>
          </w:sdtPr>
          <w:sdtContent>
            <w:tc>
              <w:tcPr>
                <w:tcW w:w="8010" w:type="dxa"/>
                <w:vAlign w:val="bottom"/>
              </w:tcPr>
              <w:p w:rsidR="00756A9B" w:rsidRPr="0086630C" w:rsidRDefault="006A6A7F" w:rsidP="005D2A44">
                <w:pPr>
                  <w:pStyle w:val="Answers"/>
                  <w:framePr w:hSpace="0" w:wrap="auto" w:vAnchor="margin" w:hAnchor="text" w:xAlign="left" w:yAlign="inline"/>
                  <w:suppressOverlap w:val="0"/>
                  <w:rPr>
                    <w:lang w:val="pt-BR"/>
                  </w:rPr>
                </w:pPr>
                <w:r w:rsidRPr="006A6A7F">
                  <w:rPr>
                    <w:lang w:val="pt-BR"/>
                  </w:rPr>
                  <w:t xml:space="preserve">Mário, vem falar comigo depois do </w:t>
                </w:r>
                <w:proofErr w:type="gramStart"/>
                <w:r w:rsidRPr="006A6A7F">
                  <w:rPr>
                    <w:lang w:val="pt-BR"/>
                  </w:rPr>
                  <w:t>expediente.</w:t>
                </w:r>
                <w:proofErr w:type="gramEnd"/>
              </w:p>
            </w:tc>
          </w:sdtContent>
        </w:sdt>
      </w:tr>
      <w:tr w:rsidR="00756A9B" w:rsidRPr="006A6A7F" w:rsidTr="006A6A7F">
        <w:tc>
          <w:tcPr>
            <w:tcW w:w="745" w:type="dxa"/>
            <w:vAlign w:val="bottom"/>
          </w:tcPr>
          <w:p w:rsidR="00756A9B" w:rsidRPr="0086630C" w:rsidRDefault="00756A9B" w:rsidP="005D2A44">
            <w:pPr>
              <w:pStyle w:val="Classdetails"/>
              <w:framePr w:hSpace="0" w:wrap="auto" w:vAnchor="margin" w:hAnchor="text" w:yAlign="inline"/>
              <w:rPr>
                <w:lang w:val="pt-BR"/>
              </w:rPr>
            </w:pPr>
          </w:p>
        </w:tc>
        <w:tc>
          <w:tcPr>
            <w:tcW w:w="540" w:type="dxa"/>
            <w:vAlign w:val="bottom"/>
          </w:tcPr>
          <w:p w:rsidR="00756A9B" w:rsidRPr="0086630C" w:rsidRDefault="00756A9B"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312791130"/>
            <w:placeholder>
              <w:docPart w:val="C0F2DBBC32E5474F8CAE4F6E00D22B40"/>
            </w:placeholder>
          </w:sdtPr>
          <w:sdtContent>
            <w:tc>
              <w:tcPr>
                <w:tcW w:w="8010" w:type="dxa"/>
                <w:vAlign w:val="bottom"/>
              </w:tcPr>
              <w:p w:rsidR="00756A9B" w:rsidRPr="0086630C" w:rsidRDefault="006A6A7F" w:rsidP="005D2A44">
                <w:pPr>
                  <w:pStyle w:val="Answers"/>
                  <w:framePr w:hSpace="0" w:wrap="auto" w:vAnchor="margin" w:hAnchor="text" w:xAlign="left" w:yAlign="inline"/>
                  <w:suppressOverlap w:val="0"/>
                  <w:rPr>
                    <w:lang w:val="pt-BR"/>
                  </w:rPr>
                </w:pPr>
                <w:r w:rsidRPr="006A6A7F">
                  <w:rPr>
                    <w:lang w:val="pt-BR"/>
                  </w:rPr>
                  <w:t xml:space="preserve">Amanhã, apresentaremos a proposta de </w:t>
                </w:r>
                <w:proofErr w:type="gramStart"/>
                <w:r w:rsidRPr="006A6A7F">
                  <w:rPr>
                    <w:lang w:val="pt-BR"/>
                  </w:rPr>
                  <w:t>trabalho.</w:t>
                </w:r>
                <w:proofErr w:type="gramEnd"/>
              </w:p>
            </w:tc>
          </w:sdtContent>
        </w:sdt>
      </w:tr>
      <w:tr w:rsidR="00756A9B" w:rsidRPr="006A6A7F" w:rsidTr="006A6A7F">
        <w:tc>
          <w:tcPr>
            <w:tcW w:w="745" w:type="dxa"/>
            <w:vAlign w:val="bottom"/>
          </w:tcPr>
          <w:p w:rsidR="00756A9B" w:rsidRPr="0086630C" w:rsidRDefault="00756A9B" w:rsidP="005D2A44">
            <w:pPr>
              <w:pStyle w:val="Classdetails"/>
              <w:framePr w:hSpace="0" w:wrap="auto" w:vAnchor="margin" w:hAnchor="text" w:yAlign="inline"/>
              <w:rPr>
                <w:lang w:val="pt-BR"/>
              </w:rPr>
            </w:pPr>
          </w:p>
        </w:tc>
        <w:tc>
          <w:tcPr>
            <w:tcW w:w="540" w:type="dxa"/>
            <w:vAlign w:val="bottom"/>
          </w:tcPr>
          <w:p w:rsidR="00756A9B" w:rsidRPr="0086630C" w:rsidRDefault="00756A9B"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230773205"/>
            <w:placeholder>
              <w:docPart w:val="2182A8A0CF404D3EB27409D65852C589"/>
            </w:placeholder>
          </w:sdtPr>
          <w:sdtContent>
            <w:tc>
              <w:tcPr>
                <w:tcW w:w="8010" w:type="dxa"/>
                <w:vAlign w:val="bottom"/>
              </w:tcPr>
              <w:p w:rsidR="00756A9B" w:rsidRPr="0086630C" w:rsidRDefault="006A6A7F" w:rsidP="005D2A44">
                <w:pPr>
                  <w:pStyle w:val="Answers"/>
                  <w:framePr w:hSpace="0" w:wrap="auto" w:vAnchor="margin" w:hAnchor="text" w:xAlign="left" w:yAlign="inline"/>
                  <w:suppressOverlap w:val="0"/>
                  <w:rPr>
                    <w:lang w:val="pt-BR"/>
                  </w:rPr>
                </w:pPr>
                <w:r w:rsidRPr="006A6A7F">
                  <w:rPr>
                    <w:lang w:val="pt-BR"/>
                  </w:rPr>
                  <w:t xml:space="preserve">Telefonei para o Tavares, meu antigo </w:t>
                </w:r>
                <w:proofErr w:type="gramStart"/>
                <w:r w:rsidRPr="006A6A7F">
                  <w:rPr>
                    <w:lang w:val="pt-BR"/>
                  </w:rPr>
                  <w:t>chefe.</w:t>
                </w:r>
                <w:proofErr w:type="gramEnd"/>
              </w:p>
            </w:tc>
          </w:sdtContent>
        </w:sdt>
      </w:tr>
      <w:tr w:rsidR="006A6A7F" w:rsidRPr="0086630C" w:rsidTr="006A6A7F">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d</w:t>
            </w:r>
            <w:r w:rsidRPr="0086630C">
              <w:rPr>
                <w:lang w:val="pt-BR"/>
              </w:rPr>
              <w:t>.</w:t>
            </w:r>
            <w:proofErr w:type="gramEnd"/>
          </w:p>
        </w:tc>
        <w:sdt>
          <w:sdtPr>
            <w:rPr>
              <w:lang w:val="pt-BR"/>
            </w:rPr>
            <w:id w:val="-1184514299"/>
            <w:placeholder>
              <w:docPart w:val="CFD9142C85EE407098DA0DB471153829"/>
            </w:placeholder>
          </w:sdtPr>
          <w:sdtContent>
            <w:tc>
              <w:tcPr>
                <w:tcW w:w="8010" w:type="dxa"/>
                <w:vAlign w:val="bottom"/>
              </w:tcPr>
              <w:p w:rsidR="006A6A7F" w:rsidRPr="0086630C" w:rsidRDefault="006A6A7F" w:rsidP="005D2A44">
                <w:pPr>
                  <w:pStyle w:val="Answers"/>
                  <w:framePr w:hSpace="0" w:wrap="auto" w:vAnchor="margin" w:hAnchor="text" w:xAlign="left" w:yAlign="inline"/>
                  <w:suppressOverlap w:val="0"/>
                  <w:rPr>
                    <w:lang w:val="pt-BR"/>
                  </w:rPr>
                </w:pPr>
                <w:r w:rsidRPr="006A6A7F">
                  <w:rPr>
                    <w:lang w:val="pt-BR"/>
                  </w:rPr>
                  <w:t xml:space="preserve">Encomendei canetas, blocos e crachás para a </w:t>
                </w:r>
                <w:proofErr w:type="gramStart"/>
                <w:r w:rsidRPr="006A6A7F">
                  <w:rPr>
                    <w:lang w:val="pt-BR"/>
                  </w:rPr>
                  <w:t>reunião.</w:t>
                </w:r>
                <w:proofErr w:type="gramEnd"/>
              </w:p>
            </w:tc>
          </w:sdtContent>
        </w:sdt>
      </w:tr>
      <w:tr w:rsidR="006A6A7F" w:rsidRPr="0086630C" w:rsidTr="006A6A7F">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Pr>
                <w:lang w:val="pt-BR"/>
              </w:rPr>
              <w:t>e</w:t>
            </w:r>
            <w:proofErr w:type="gramEnd"/>
            <w:r w:rsidRPr="0086630C">
              <w:rPr>
                <w:lang w:val="pt-BR"/>
              </w:rPr>
              <w:t>.</w:t>
            </w:r>
          </w:p>
        </w:tc>
        <w:sdt>
          <w:sdtPr>
            <w:rPr>
              <w:lang w:val="pt-BR"/>
            </w:rPr>
            <w:id w:val="189730862"/>
            <w:placeholder>
              <w:docPart w:val="69ED65D44C944C8FBB4D7E0AB4E708D3"/>
            </w:placeholder>
          </w:sdtPr>
          <w:sdtContent>
            <w:tc>
              <w:tcPr>
                <w:tcW w:w="8010" w:type="dxa"/>
                <w:vAlign w:val="bottom"/>
              </w:tcPr>
              <w:p w:rsidR="006A6A7F" w:rsidRPr="0086630C" w:rsidRDefault="006A6A7F" w:rsidP="005D2A44">
                <w:pPr>
                  <w:pStyle w:val="Answers"/>
                  <w:framePr w:hSpace="0" w:wrap="auto" w:vAnchor="margin" w:hAnchor="text" w:xAlign="left" w:yAlign="inline"/>
                  <w:suppressOverlap w:val="0"/>
                  <w:rPr>
                    <w:lang w:val="pt-BR"/>
                  </w:rPr>
                </w:pPr>
                <w:r w:rsidRPr="006A6A7F">
                  <w:rPr>
                    <w:lang w:val="pt-BR"/>
                  </w:rPr>
                  <w:t xml:space="preserve">Entrou na sala, cumprimentou a todos e iniciou o </w:t>
                </w:r>
                <w:proofErr w:type="gramStart"/>
                <w:r w:rsidRPr="006A6A7F">
                  <w:rPr>
                    <w:lang w:val="pt-BR"/>
                  </w:rPr>
                  <w:t>discurso.</w:t>
                </w:r>
                <w:proofErr w:type="gramEnd"/>
              </w:p>
            </w:tc>
          </w:sdtContent>
        </w:sdt>
      </w:tr>
    </w:tbl>
    <w:p w:rsidR="00756A9B" w:rsidRPr="0086630C" w:rsidRDefault="00756A9B" w:rsidP="00CE24D9">
      <w:pPr>
        <w:rPr>
          <w:lang w:val="pt-BR"/>
        </w:rPr>
      </w:pPr>
    </w:p>
    <w:p w:rsidR="00AD00DC" w:rsidRPr="0086630C" w:rsidRDefault="0035541E" w:rsidP="00466DC7">
      <w:pPr>
        <w:pStyle w:val="Testsectiontitles"/>
        <w:rPr>
          <w:lang w:val="pt-BR"/>
        </w:rPr>
      </w:pPr>
      <w:r w:rsidRPr="0086630C">
        <w:rPr>
          <w:lang w:val="pt-BR"/>
        </w:rPr>
        <w:t xml:space="preserve">Parte II: </w:t>
      </w:r>
      <w:sdt>
        <w:sdtPr>
          <w:rPr>
            <w:lang w:val="pt-BR"/>
          </w:rPr>
          <w:id w:val="36987825"/>
          <w:placeholder>
            <w:docPart w:val="8FBC193097B14B14B19473A4E93C7ACC"/>
          </w:placeholder>
        </w:sdtPr>
        <w:sdtContent>
          <w:r w:rsidR="006A6A7F" w:rsidRPr="006A6A7F">
            <w:rPr>
              <w:lang w:val="pt-BR"/>
            </w:rPr>
            <w:t>Raciocínio Lógico</w:t>
          </w:r>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86630C" w:rsidTr="00D45322">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563"/>
            <w:placeholder>
              <w:docPart w:val="D602AB60D09A4A6385F8FBDE518A8F4D"/>
            </w:placeholder>
          </w:sdtPr>
          <w:sdtContent>
            <w:tc>
              <w:tcPr>
                <w:tcW w:w="8010" w:type="dxa"/>
              </w:tcPr>
              <w:p w:rsidR="00AD00DC" w:rsidRPr="0086630C" w:rsidRDefault="006A6A7F" w:rsidP="00CE24D9">
                <w:pPr>
                  <w:pStyle w:val="Questions"/>
                  <w:framePr w:hSpace="0" w:wrap="auto" w:vAnchor="margin" w:hAnchor="text" w:xAlign="left" w:yAlign="inline"/>
                  <w:suppressOverlap w:val="0"/>
                  <w:rPr>
                    <w:lang w:val="pt-BR"/>
                  </w:rPr>
                </w:pPr>
                <w:r w:rsidRPr="006A6A7F">
                  <w:rPr>
                    <w:lang w:val="pt-BR"/>
                  </w:rPr>
                  <w:t xml:space="preserve">Se não leio, não compreendo. </w:t>
                </w:r>
                <w:proofErr w:type="gramStart"/>
                <w:r w:rsidRPr="006A6A7F">
                  <w:rPr>
                    <w:lang w:val="pt-BR"/>
                  </w:rPr>
                  <w:t>Se jogo</w:t>
                </w:r>
                <w:proofErr w:type="gramEnd"/>
                <w:r w:rsidRPr="006A6A7F">
                  <w:rPr>
                    <w:lang w:val="pt-BR"/>
                  </w:rPr>
                  <w:t xml:space="preserve">, não leio. Se não desisto, compreendo. Se é </w:t>
                </w:r>
                <w:proofErr w:type="gramStart"/>
                <w:r w:rsidRPr="006A6A7F">
                  <w:rPr>
                    <w:lang w:val="pt-BR"/>
                  </w:rPr>
                  <w:t>feriado, não desisto</w:t>
                </w:r>
                <w:proofErr w:type="gramEnd"/>
                <w:r w:rsidRPr="006A6A7F">
                  <w:rPr>
                    <w:lang w:val="pt-BR"/>
                  </w:rPr>
                  <w:t xml:space="preserve">. </w:t>
                </w:r>
                <w:proofErr w:type="gramStart"/>
                <w:r w:rsidRPr="006A6A7F">
                  <w:rPr>
                    <w:lang w:val="pt-BR"/>
                  </w:rPr>
                  <w:t>Então,</w:t>
                </w:r>
                <w:proofErr w:type="gramEnd"/>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12"/>
            <w:placeholder>
              <w:docPart w:val="F55D4CA8371B4F848080CDFC7DD656D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se</w:t>
                </w:r>
                <w:proofErr w:type="gramEnd"/>
                <w:r w:rsidRPr="006A6A7F">
                  <w:rPr>
                    <w:lang w:val="pt-BR"/>
                  </w:rPr>
                  <w:t xml:space="preserve"> jogo, não é feriado. </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13"/>
            <w:placeholder>
              <w:docPart w:val="F2E067AB682A4586BB835F51FF8C1EFD"/>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se</w:t>
                </w:r>
                <w:proofErr w:type="gramEnd"/>
                <w:r w:rsidRPr="006A6A7F">
                  <w:rPr>
                    <w:lang w:val="pt-BR"/>
                  </w:rPr>
                  <w:t xml:space="preserve"> não jogo, é feriado.</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14"/>
            <w:placeholder>
              <w:docPart w:val="B55ACCCE8DCA4685A08FFF4FE3C6C032"/>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se</w:t>
                </w:r>
                <w:proofErr w:type="gramEnd"/>
                <w:r w:rsidRPr="006A6A7F">
                  <w:rPr>
                    <w:lang w:val="pt-BR"/>
                  </w:rPr>
                  <w:t xml:space="preserve"> é feriado, não leio.</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15"/>
            <w:placeholder>
              <w:docPart w:val="0CAF5C4C18E74928A70B8803919829C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proofErr w:type="gramStart"/>
                <w:r w:rsidRPr="006A6A7F">
                  <w:rPr>
                    <w:lang w:val="pt-BR"/>
                  </w:rPr>
                  <w:t>se</w:t>
                </w:r>
                <w:proofErr w:type="gramEnd"/>
                <w:r w:rsidRPr="006A6A7F">
                  <w:rPr>
                    <w:lang w:val="pt-BR"/>
                  </w:rPr>
                  <w:t xml:space="preserve"> não é feriado, leio.</w:t>
                </w:r>
              </w:p>
            </w:tc>
          </w:sdtContent>
        </w:sdt>
      </w:tr>
    </w:tbl>
    <w:p w:rsidR="00A44BD6" w:rsidRPr="0086630C" w:rsidRDefault="00A44BD6" w:rsidP="00A44BD6">
      <w:pPr>
        <w:ind w:left="0" w:firstLine="0"/>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86630C" w:rsidTr="00D45322">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662"/>
            <w:placeholder>
              <w:docPart w:val="D602AB60D09A4A6385F8FBDE518A8F4D"/>
            </w:placeholder>
          </w:sdtPr>
          <w:sdtContent>
            <w:tc>
              <w:tcPr>
                <w:tcW w:w="8010" w:type="dxa"/>
              </w:tcPr>
              <w:p w:rsidR="00AD00DC" w:rsidRPr="0086630C" w:rsidRDefault="006A6A7F" w:rsidP="00C8278A">
                <w:pPr>
                  <w:pStyle w:val="Questions"/>
                  <w:framePr w:hSpace="0" w:wrap="auto" w:vAnchor="margin" w:hAnchor="text" w:xAlign="left" w:yAlign="inline"/>
                  <w:suppressOverlap w:val="0"/>
                  <w:rPr>
                    <w:lang w:val="pt-BR"/>
                  </w:rPr>
                </w:pPr>
                <w:r w:rsidRPr="006A6A7F">
                  <w:rPr>
                    <w:lang w:val="pt-BR"/>
                  </w:rPr>
                  <w:t xml:space="preserve">João tem um peixe a menos que </w:t>
                </w:r>
                <w:proofErr w:type="spellStart"/>
                <w:r w:rsidRPr="006A6A7F">
                  <w:rPr>
                    <w:lang w:val="pt-BR"/>
                  </w:rPr>
                  <w:t>Inara</w:t>
                </w:r>
                <w:proofErr w:type="spellEnd"/>
                <w:r w:rsidRPr="006A6A7F">
                  <w:rPr>
                    <w:lang w:val="pt-BR"/>
                  </w:rPr>
                  <w:t>. Ela tem um a menos que Ana, que tem o dobro de João. Quantos peixes têm cada um?</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63"/>
            <w:placeholder>
              <w:docPart w:val="F55D4CA8371B4F848080CDFC7DD656D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João </w:t>
                </w:r>
                <w:proofErr w:type="gramStart"/>
                <w:r w:rsidRPr="006A6A7F">
                  <w:rPr>
                    <w:lang w:val="pt-BR"/>
                  </w:rPr>
                  <w:t>2</w:t>
                </w:r>
                <w:proofErr w:type="gramEnd"/>
                <w:r w:rsidRPr="006A6A7F">
                  <w:rPr>
                    <w:lang w:val="pt-BR"/>
                  </w:rPr>
                  <w:t xml:space="preserve"> peixes, </w:t>
                </w:r>
                <w:proofErr w:type="spellStart"/>
                <w:r w:rsidRPr="006A6A7F">
                  <w:rPr>
                    <w:lang w:val="pt-BR"/>
                  </w:rPr>
                  <w:t>Inara</w:t>
                </w:r>
                <w:proofErr w:type="spellEnd"/>
                <w:r w:rsidRPr="006A6A7F">
                  <w:rPr>
                    <w:lang w:val="pt-BR"/>
                  </w:rPr>
                  <w:t xml:space="preserve"> 6 peixes, Ana 4 peixes.</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64"/>
            <w:placeholder>
              <w:docPart w:val="F2E067AB682A4586BB835F51FF8C1EFD"/>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João </w:t>
                </w:r>
                <w:proofErr w:type="gramStart"/>
                <w:r w:rsidRPr="006A6A7F">
                  <w:rPr>
                    <w:lang w:val="pt-BR"/>
                  </w:rPr>
                  <w:t>2</w:t>
                </w:r>
                <w:proofErr w:type="gramEnd"/>
                <w:r w:rsidRPr="006A6A7F">
                  <w:rPr>
                    <w:lang w:val="pt-BR"/>
                  </w:rPr>
                  <w:t xml:space="preserve"> peixes, </w:t>
                </w:r>
                <w:proofErr w:type="spellStart"/>
                <w:r w:rsidRPr="006A6A7F">
                  <w:rPr>
                    <w:lang w:val="pt-BR"/>
                  </w:rPr>
                  <w:t>Inara</w:t>
                </w:r>
                <w:proofErr w:type="spellEnd"/>
                <w:r w:rsidRPr="006A6A7F">
                  <w:rPr>
                    <w:lang w:val="pt-BR"/>
                  </w:rPr>
                  <w:t xml:space="preserve"> 3 peixes, Ana 4 peixes.</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65"/>
            <w:placeholder>
              <w:docPart w:val="B55ACCCE8DCA4685A08FFF4FE3C6C032"/>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João </w:t>
                </w:r>
                <w:proofErr w:type="gramStart"/>
                <w:r w:rsidRPr="006A6A7F">
                  <w:rPr>
                    <w:lang w:val="pt-BR"/>
                  </w:rPr>
                  <w:t>4</w:t>
                </w:r>
                <w:proofErr w:type="gramEnd"/>
                <w:r w:rsidRPr="006A6A7F">
                  <w:rPr>
                    <w:lang w:val="pt-BR"/>
                  </w:rPr>
                  <w:t xml:space="preserve"> peixes, </w:t>
                </w:r>
                <w:proofErr w:type="spellStart"/>
                <w:r w:rsidRPr="006A6A7F">
                  <w:rPr>
                    <w:lang w:val="pt-BR"/>
                  </w:rPr>
                  <w:t>Inara</w:t>
                </w:r>
                <w:proofErr w:type="spellEnd"/>
                <w:r w:rsidRPr="006A6A7F">
                  <w:rPr>
                    <w:lang w:val="pt-BR"/>
                  </w:rPr>
                  <w:t xml:space="preserve"> 3 peixes, Ana 2 peixes.</w:t>
                </w:r>
              </w:p>
            </w:tc>
          </w:sdtContent>
        </w:sdt>
      </w:tr>
      <w:tr w:rsidR="00AD00DC" w:rsidRPr="006A6A7F"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66"/>
            <w:placeholder>
              <w:docPart w:val="0CAF5C4C18E74928A70B8803919829C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João </w:t>
                </w:r>
                <w:proofErr w:type="gramStart"/>
                <w:r w:rsidRPr="006A6A7F">
                  <w:rPr>
                    <w:lang w:val="pt-BR"/>
                  </w:rPr>
                  <w:t>1</w:t>
                </w:r>
                <w:proofErr w:type="gramEnd"/>
                <w:r w:rsidRPr="006A6A7F">
                  <w:rPr>
                    <w:lang w:val="pt-BR"/>
                  </w:rPr>
                  <w:t xml:space="preserve"> peixes, </w:t>
                </w:r>
                <w:proofErr w:type="spellStart"/>
                <w:r w:rsidRPr="006A6A7F">
                  <w:rPr>
                    <w:lang w:val="pt-BR"/>
                  </w:rPr>
                  <w:t>Inara</w:t>
                </w:r>
                <w:proofErr w:type="spellEnd"/>
                <w:r w:rsidRPr="006A6A7F">
                  <w:rPr>
                    <w:lang w:val="pt-BR"/>
                  </w:rPr>
                  <w:t xml:space="preserve"> 3 peixes, Ana 4 peixes.</w:t>
                </w:r>
              </w:p>
            </w:tc>
          </w:sdtContent>
        </w:sdt>
      </w:tr>
    </w:tbl>
    <w:p w:rsidR="00AD00DC" w:rsidRPr="0086630C" w:rsidRDefault="00AD00DC" w:rsidP="00CE24D9">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6A6A7F" w:rsidTr="00D45322">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3</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667"/>
            <w:placeholder>
              <w:docPart w:val="D602AB60D09A4A6385F8FBDE518A8F4D"/>
            </w:placeholder>
          </w:sdtPr>
          <w:sdtContent>
            <w:tc>
              <w:tcPr>
                <w:tcW w:w="8010" w:type="dxa"/>
              </w:tcPr>
              <w:p w:rsidR="00AD00DC" w:rsidRPr="0086630C" w:rsidRDefault="006A6A7F" w:rsidP="00C8278A">
                <w:pPr>
                  <w:pStyle w:val="Questions"/>
                  <w:framePr w:hSpace="0" w:wrap="auto" w:vAnchor="margin" w:hAnchor="text" w:xAlign="left" w:yAlign="inline"/>
                  <w:suppressOverlap w:val="0"/>
                  <w:rPr>
                    <w:lang w:val="pt-BR"/>
                  </w:rPr>
                </w:pPr>
                <w:r w:rsidRPr="006A6A7F">
                  <w:rPr>
                    <w:lang w:val="pt-BR"/>
                  </w:rPr>
                  <w:t xml:space="preserve">Um candidato a uma das vagas disputadas em um concurso percebeu que precisava de 4 minutos para responder e marcar no cartão resposta cada uma das 45 questões. Passados 2 horas desde o início das provas havia respondido e marcado no cartão resposta, 20 questões. Quanto tempo precisa dedicar a cada questão para respondê-las e marcá-las dentro do tempo previsto? </w:t>
                </w:r>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68"/>
            <w:placeholder>
              <w:docPart w:val="F55D4CA8371B4F848080CDFC7DD656D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Pr>
                    <w:lang w:val="pt-BR"/>
                  </w:rPr>
                  <w:t xml:space="preserve">3 </w:t>
                </w:r>
                <w:proofErr w:type="gramStart"/>
                <w:r>
                  <w:rPr>
                    <w:lang w:val="pt-BR"/>
                  </w:rPr>
                  <w:t>minutos.</w:t>
                </w:r>
                <w:proofErr w:type="gramEnd"/>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69"/>
            <w:placeholder>
              <w:docPart w:val="F2E067AB682A4586BB835F51FF8C1EFD"/>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3 minutos e 20 </w:t>
                </w:r>
                <w:proofErr w:type="gramStart"/>
                <w:r w:rsidRPr="006A6A7F">
                  <w:rPr>
                    <w:lang w:val="pt-BR"/>
                  </w:rPr>
                  <w:t>segundos</w:t>
                </w:r>
                <w:r>
                  <w:rPr>
                    <w:lang w:val="pt-BR"/>
                  </w:rPr>
                  <w:t>.</w:t>
                </w:r>
                <w:proofErr w:type="gramEnd"/>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70"/>
            <w:placeholder>
              <w:docPart w:val="B55ACCCE8DCA4685A08FFF4FE3C6C032"/>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2 minutos e 40 </w:t>
                </w:r>
                <w:proofErr w:type="gramStart"/>
                <w:r w:rsidRPr="006A6A7F">
                  <w:rPr>
                    <w:lang w:val="pt-BR"/>
                  </w:rPr>
                  <w:t>segundos</w:t>
                </w:r>
                <w:r>
                  <w:rPr>
                    <w:lang w:val="pt-BR"/>
                  </w:rPr>
                  <w:t>.</w:t>
                </w:r>
                <w:proofErr w:type="gramEnd"/>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71"/>
            <w:placeholder>
              <w:docPart w:val="0CAF5C4C18E74928A70B8803919829C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 xml:space="preserve">2 minutos e 24 </w:t>
                </w:r>
                <w:proofErr w:type="gramStart"/>
                <w:r w:rsidRPr="006A6A7F">
                  <w:rPr>
                    <w:lang w:val="pt-BR"/>
                  </w:rPr>
                  <w:t>segundos</w:t>
                </w:r>
                <w:r>
                  <w:rPr>
                    <w:lang w:val="pt-BR"/>
                  </w:rPr>
                  <w:t>.</w:t>
                </w:r>
                <w:proofErr w:type="gramEnd"/>
              </w:p>
            </w:tc>
          </w:sdtContent>
        </w:sdt>
      </w:tr>
    </w:tbl>
    <w:p w:rsidR="00AD00DC" w:rsidRDefault="00AD00DC" w:rsidP="00CE24D9">
      <w:pPr>
        <w:rPr>
          <w:lang w:val="pt-BR"/>
        </w:rPr>
      </w:pPr>
    </w:p>
    <w:p w:rsidR="002752C1" w:rsidRDefault="002752C1" w:rsidP="00CE24D9">
      <w:pPr>
        <w:rPr>
          <w:lang w:val="pt-BR"/>
        </w:rPr>
      </w:pPr>
    </w:p>
    <w:p w:rsidR="002752C1" w:rsidRDefault="002752C1" w:rsidP="00CE24D9">
      <w:pPr>
        <w:rPr>
          <w:lang w:val="pt-BR"/>
        </w:rPr>
      </w:pPr>
    </w:p>
    <w:p w:rsidR="004E12E6" w:rsidRPr="0086630C" w:rsidRDefault="004E12E6" w:rsidP="00CE24D9">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6A6A7F" w:rsidTr="00D45322">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lastRenderedPageBreak/>
              <w:t>4</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sdt>
          <w:sdtPr>
            <w:rPr>
              <w:lang w:val="pt-BR"/>
            </w:rPr>
            <w:id w:val="36987672"/>
            <w:placeholder>
              <w:docPart w:val="D602AB60D09A4A6385F8FBDE518A8F4D"/>
            </w:placeholder>
          </w:sdtPr>
          <w:sdtContent>
            <w:tc>
              <w:tcPr>
                <w:tcW w:w="8010" w:type="dxa"/>
              </w:tcPr>
              <w:p w:rsidR="00AD00DC" w:rsidRPr="0086630C" w:rsidRDefault="006A6A7F" w:rsidP="00CE24D9">
                <w:pPr>
                  <w:pStyle w:val="Questions"/>
                  <w:framePr w:hSpace="0" w:wrap="auto" w:vAnchor="margin" w:hAnchor="text" w:xAlign="left" w:yAlign="inline"/>
                  <w:suppressOverlap w:val="0"/>
                  <w:rPr>
                    <w:lang w:val="pt-BR"/>
                  </w:rPr>
                </w:pPr>
                <w:r w:rsidRPr="006A6A7F">
                  <w:rPr>
                    <w:lang w:val="pt-BR"/>
                  </w:rPr>
                  <w:t xml:space="preserve">Se o conjunto X tem 45 subconjuntos de </w:t>
                </w:r>
                <w:proofErr w:type="gramStart"/>
                <w:r w:rsidRPr="006A6A7F">
                  <w:rPr>
                    <w:lang w:val="pt-BR"/>
                  </w:rPr>
                  <w:t>2</w:t>
                </w:r>
                <w:proofErr w:type="gramEnd"/>
                <w:r w:rsidRPr="006A6A7F">
                  <w:rPr>
                    <w:lang w:val="pt-BR"/>
                  </w:rPr>
                  <w:t xml:space="preserve"> elementos, então o número de elementos de X é igual a:</w:t>
                </w:r>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73"/>
            <w:placeholder>
              <w:docPart w:val="F55D4CA8371B4F848080CDFC7DD656D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10</w:t>
                </w:r>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74"/>
            <w:placeholder>
              <w:docPart w:val="F2E067AB682A4586BB835F51FF8C1EFD"/>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20</w:t>
                </w:r>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75"/>
            <w:placeholder>
              <w:docPart w:val="B55ACCCE8DCA4685A08FFF4FE3C6C032"/>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35</w:t>
                </w:r>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76"/>
            <w:placeholder>
              <w:docPart w:val="0CAF5C4C18E74928A70B8803919829CC"/>
            </w:placeholder>
          </w:sdtPr>
          <w:sdtContent>
            <w:tc>
              <w:tcPr>
                <w:tcW w:w="8010" w:type="dxa"/>
                <w:vAlign w:val="bottom"/>
              </w:tcPr>
              <w:p w:rsidR="00AD00DC" w:rsidRPr="0086630C" w:rsidRDefault="006A6A7F" w:rsidP="00CE24D9">
                <w:pPr>
                  <w:pStyle w:val="Answers"/>
                  <w:framePr w:hSpace="0" w:wrap="auto" w:vAnchor="margin" w:hAnchor="text" w:xAlign="left" w:yAlign="inline"/>
                  <w:suppressOverlap w:val="0"/>
                  <w:rPr>
                    <w:lang w:val="pt-BR"/>
                  </w:rPr>
                </w:pPr>
                <w:r w:rsidRPr="006A6A7F">
                  <w:rPr>
                    <w:lang w:val="pt-BR"/>
                  </w:rPr>
                  <w:t>45</w:t>
                </w:r>
              </w:p>
            </w:tc>
          </w:sdtContent>
        </w:sdt>
      </w:tr>
    </w:tbl>
    <w:p w:rsidR="00AD00DC" w:rsidRPr="0086630C" w:rsidRDefault="00AD00DC" w:rsidP="00CE24D9">
      <w:pPr>
        <w:rPr>
          <w:lang w:val="pt-BR"/>
        </w:rPr>
      </w:pPr>
    </w:p>
    <w:p w:rsidR="00AD00DC" w:rsidRPr="0086630C" w:rsidRDefault="0035541E" w:rsidP="00CE24D9">
      <w:pPr>
        <w:pStyle w:val="Testsectiontitles"/>
        <w:rPr>
          <w:lang w:val="pt-BR"/>
        </w:rPr>
      </w:pPr>
      <w:r w:rsidRPr="0086630C">
        <w:rPr>
          <w:lang w:val="pt-BR"/>
        </w:rPr>
        <w:t xml:space="preserve">Parte III: </w:t>
      </w:r>
      <w:sdt>
        <w:sdtPr>
          <w:rPr>
            <w:lang w:val="pt-BR"/>
          </w:rPr>
          <w:id w:val="36987827"/>
          <w:placeholder>
            <w:docPart w:val="8CBF782B063A493988F5B1D92B482D4B"/>
          </w:placeholder>
        </w:sdtPr>
        <w:sdtContent>
          <w:r w:rsidR="00062A5E" w:rsidRPr="00062A5E">
            <w:rPr>
              <w:lang w:val="pt-BR"/>
            </w:rPr>
            <w:t>Informática</w:t>
          </w:r>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6A6A7F" w:rsidTr="00D45322">
        <w:tc>
          <w:tcPr>
            <w:tcW w:w="745" w:type="dxa"/>
            <w:vAlign w:val="bottom"/>
          </w:tcPr>
          <w:p w:rsidR="00AD00DC" w:rsidRPr="0086630C" w:rsidRDefault="00AD00DC" w:rsidP="00CE24D9">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tc>
          <w:tcPr>
            <w:tcW w:w="8010" w:type="dxa"/>
          </w:tcPr>
          <w:p w:rsidR="00AD00DC" w:rsidRPr="0086630C" w:rsidRDefault="00062A5E" w:rsidP="00CE24D9">
            <w:pPr>
              <w:pStyle w:val="Questions"/>
              <w:framePr w:hSpace="0" w:wrap="auto" w:vAnchor="margin" w:hAnchor="text" w:xAlign="left" w:yAlign="inline"/>
              <w:suppressOverlap w:val="0"/>
              <w:rPr>
                <w:lang w:val="pt-BR"/>
              </w:rPr>
            </w:pPr>
            <w:r w:rsidRPr="00062A5E">
              <w:rPr>
                <w:lang w:val="pt-BR"/>
              </w:rPr>
              <w:t xml:space="preserve"> Em relação ao MS Excel é correto afirmar que</w:t>
            </w:r>
          </w:p>
        </w:tc>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18"/>
            <w:placeholder>
              <w:docPart w:val="6BC5397E36B348D59FC2E47B28A2C88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gramStart"/>
                <w:r w:rsidRPr="00062A5E">
                  <w:rPr>
                    <w:lang w:val="pt-BR"/>
                  </w:rPr>
                  <w:t>não</w:t>
                </w:r>
                <w:proofErr w:type="gramEnd"/>
                <w:r w:rsidRPr="00062A5E">
                  <w:rPr>
                    <w:lang w:val="pt-BR"/>
                  </w:rPr>
                  <w:t xml:space="preserve"> pode haver relação entre o valor de uma célula e os valores de outras células</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20"/>
            <w:placeholder>
              <w:docPart w:val="9CAD0F274D22404CB65F79DA6AEB064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gramStart"/>
                <w:r w:rsidRPr="00062A5E">
                  <w:rPr>
                    <w:lang w:val="pt-BR"/>
                  </w:rPr>
                  <w:t>as</w:t>
                </w:r>
                <w:proofErr w:type="gramEnd"/>
                <w:r w:rsidRPr="00062A5E">
                  <w:rPr>
                    <w:lang w:val="pt-BR"/>
                  </w:rPr>
                  <w:t xml:space="preserve"> linhas podem ser ordenadas segundo os valores das células de uma coluna escolhida</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21"/>
            <w:placeholder>
              <w:docPart w:val="A4ED671676FC4CF49450BEDEE61164F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gramStart"/>
                <w:r w:rsidRPr="00062A5E">
                  <w:rPr>
                    <w:lang w:val="pt-BR"/>
                  </w:rPr>
                  <w:t>todas</w:t>
                </w:r>
                <w:proofErr w:type="gramEnd"/>
                <w:r w:rsidRPr="00062A5E">
                  <w:rPr>
                    <w:lang w:val="pt-BR"/>
                  </w:rPr>
                  <w:t xml:space="preserve"> as colunas de uma mesma planilha devem ter a mesma largura </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22"/>
            <w:placeholder>
              <w:docPart w:val="150FFE5F22CD4463A931F15AA54F5EAC"/>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gramStart"/>
                <w:r w:rsidRPr="00062A5E">
                  <w:rPr>
                    <w:lang w:val="pt-BR"/>
                  </w:rPr>
                  <w:t>os</w:t>
                </w:r>
                <w:proofErr w:type="gramEnd"/>
                <w:r w:rsidRPr="00062A5E">
                  <w:rPr>
                    <w:lang w:val="pt-BR"/>
                  </w:rPr>
                  <w:t xml:space="preserve"> comandos Dividir e Congelar Painéis têm a mesma função </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36987623"/>
            <w:placeholder>
              <w:docPart w:val="BEA3AF164CC74E0F9DC040BF751042A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gramStart"/>
                <w:r w:rsidRPr="00062A5E">
                  <w:rPr>
                    <w:lang w:val="pt-BR"/>
                  </w:rPr>
                  <w:t>uma</w:t>
                </w:r>
                <w:proofErr w:type="gramEnd"/>
                <w:r w:rsidRPr="00062A5E">
                  <w:rPr>
                    <w:lang w:val="pt-BR"/>
                  </w:rPr>
                  <w:t xml:space="preserve"> ou mais colunas ocultadas são transferidas para um arquivo auxiliar devendo este ser acessado para a sua </w:t>
                </w:r>
                <w:proofErr w:type="spellStart"/>
                <w:r w:rsidRPr="00062A5E">
                  <w:rPr>
                    <w:lang w:val="pt-BR"/>
                  </w:rPr>
                  <w:t>reexibição</w:t>
                </w:r>
                <w:proofErr w:type="spellEnd"/>
              </w:p>
            </w:tc>
          </w:sdtContent>
        </w:sdt>
      </w:tr>
    </w:tbl>
    <w:p w:rsidR="002A52D0" w:rsidRPr="0086630C" w:rsidRDefault="002A52D0" w:rsidP="002A52D0">
      <w:pPr>
        <w:ind w:left="0" w:firstLine="0"/>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062A5E" w:rsidTr="00062A5E">
        <w:tc>
          <w:tcPr>
            <w:tcW w:w="745" w:type="dxa"/>
            <w:vAlign w:val="bottom"/>
          </w:tcPr>
          <w:p w:rsidR="00AD00DC" w:rsidRPr="0086630C" w:rsidRDefault="001C2E47" w:rsidP="00CE24D9">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00AD00DC" w:rsidRPr="0086630C">
              <w:rPr>
                <w:lang w:val="pt-BR"/>
              </w:rPr>
              <w:t>)</w:t>
            </w:r>
          </w:p>
        </w:tc>
        <w:tc>
          <w:tcPr>
            <w:tcW w:w="540" w:type="dxa"/>
            <w:vAlign w:val="bottom"/>
          </w:tcPr>
          <w:p w:rsidR="00AD00DC" w:rsidRPr="0086630C" w:rsidRDefault="00AD00DC" w:rsidP="00C8278A">
            <w:pPr>
              <w:pStyle w:val="Questions"/>
              <w:framePr w:hSpace="0" w:wrap="auto" w:vAnchor="margin" w:hAnchor="text" w:xAlign="left" w:yAlign="inline"/>
              <w:suppressOverlap w:val="0"/>
              <w:rPr>
                <w:lang w:val="pt-BR"/>
              </w:rPr>
            </w:pPr>
          </w:p>
        </w:tc>
        <w:tc>
          <w:tcPr>
            <w:tcW w:w="8010" w:type="dxa"/>
          </w:tcPr>
          <w:p w:rsidR="00AD00DC" w:rsidRPr="0086630C" w:rsidRDefault="00062A5E" w:rsidP="00546E22">
            <w:pPr>
              <w:pStyle w:val="Questions"/>
              <w:framePr w:hSpace="0" w:wrap="auto" w:vAnchor="margin" w:hAnchor="text" w:xAlign="left" w:yAlign="inline"/>
              <w:suppressOverlap w:val="0"/>
              <w:rPr>
                <w:lang w:val="pt-BR"/>
              </w:rPr>
            </w:pPr>
            <w:r w:rsidRPr="00062A5E">
              <w:rPr>
                <w:lang w:val="pt-BR"/>
              </w:rPr>
              <w:t xml:space="preserve"> Indique a(s) alternativa(s) correta(s) e incorreta(s).</w:t>
            </w:r>
          </w:p>
        </w:tc>
      </w:tr>
      <w:tr w:rsidR="00AD00DC" w:rsidRPr="00062A5E" w:rsidTr="00062A5E">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proofErr w:type="gramStart"/>
            <w:r>
              <w:rPr>
                <w:lang w:val="pt-BR"/>
              </w:rPr>
              <w:t xml:space="preserve">(    </w:t>
            </w:r>
            <w:proofErr w:type="gramEnd"/>
            <w:r>
              <w:rPr>
                <w:lang w:val="pt-BR"/>
              </w:rPr>
              <w:t>)</w:t>
            </w:r>
            <w:sdt>
              <w:sdtPr>
                <w:rPr>
                  <w:lang w:val="pt-BR"/>
                </w:rPr>
                <w:id w:val="36987683"/>
                <w:placeholder>
                  <w:docPart w:val="6BC5397E36B348D59FC2E47B28A2C88D"/>
                </w:placeholder>
              </w:sdtPr>
              <w:sdtContent>
                <w:r w:rsidRPr="00062A5E">
                  <w:rPr>
                    <w:lang w:val="pt-BR"/>
                  </w:rPr>
                  <w:t xml:space="preserve"> O “drive” é um periférico de entrada.</w:t>
                </w:r>
              </w:sdtContent>
            </w:sdt>
          </w:p>
        </w:tc>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84"/>
            <w:placeholder>
              <w:docPart w:val="9CAD0F274D22404CB65F79DA6AEB064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proofErr w:type="gramStart"/>
                <w:r>
                  <w:rPr>
                    <w:lang w:val="pt-BR"/>
                  </w:rPr>
                  <w:t xml:space="preserve">(    </w:t>
                </w:r>
                <w:proofErr w:type="gramEnd"/>
                <w:r>
                  <w:rPr>
                    <w:lang w:val="pt-BR"/>
                  </w:rPr>
                  <w:t xml:space="preserve">) </w:t>
                </w:r>
                <w:r w:rsidRPr="00062A5E">
                  <w:rPr>
                    <w:lang w:val="pt-BR"/>
                  </w:rPr>
                  <w:t>A impressora é um periférico de entrada.</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85"/>
            <w:placeholder>
              <w:docPart w:val="A4ED671676FC4CF49450BEDEE61164F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proofErr w:type="gramStart"/>
                <w:r>
                  <w:rPr>
                    <w:lang w:val="pt-BR"/>
                  </w:rPr>
                  <w:t xml:space="preserve">(    </w:t>
                </w:r>
                <w:proofErr w:type="gramEnd"/>
                <w:r>
                  <w:rPr>
                    <w:lang w:val="pt-BR"/>
                  </w:rPr>
                  <w:t xml:space="preserve">) </w:t>
                </w:r>
                <w:r w:rsidRPr="00062A5E">
                  <w:rPr>
                    <w:lang w:val="pt-BR"/>
                  </w:rPr>
                  <w:t>O “scanner” é um periférico só de saída.</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86"/>
            <w:placeholder>
              <w:docPart w:val="150FFE5F22CD4463A931F15AA54F5EAC"/>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proofErr w:type="gramStart"/>
                <w:r>
                  <w:rPr>
                    <w:lang w:val="pt-BR"/>
                  </w:rPr>
                  <w:t xml:space="preserve">(    </w:t>
                </w:r>
                <w:proofErr w:type="gramEnd"/>
                <w:r>
                  <w:rPr>
                    <w:lang w:val="pt-BR"/>
                  </w:rPr>
                  <w:t xml:space="preserve">) </w:t>
                </w:r>
                <w:r w:rsidRPr="00062A5E">
                  <w:rPr>
                    <w:lang w:val="pt-BR"/>
                  </w:rPr>
                  <w:t>O “mouse” é um periférico só de entrada.</w:t>
                </w:r>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36987687"/>
            <w:placeholder>
              <w:docPart w:val="BEA3AF164CC74E0F9DC040BF751042A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proofErr w:type="gramStart"/>
                <w:r>
                  <w:rPr>
                    <w:lang w:val="pt-BR"/>
                  </w:rPr>
                  <w:t xml:space="preserve">(    </w:t>
                </w:r>
                <w:proofErr w:type="gramEnd"/>
                <w:r>
                  <w:rPr>
                    <w:lang w:val="pt-BR"/>
                  </w:rPr>
                  <w:t xml:space="preserve">) </w:t>
                </w:r>
                <w:r w:rsidRPr="00062A5E">
                  <w:rPr>
                    <w:lang w:val="pt-BR"/>
                  </w:rPr>
                  <w:t>O Teclado é um periférico de entrada e saída.</w:t>
                </w:r>
              </w:p>
            </w:tc>
          </w:sdtContent>
        </w:sdt>
      </w:tr>
    </w:tbl>
    <w:p w:rsidR="00AD00DC" w:rsidRPr="0086630C" w:rsidRDefault="00AD00DC" w:rsidP="00CE24D9">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AD00DC" w:rsidRPr="00062A5E" w:rsidTr="00D45322">
        <w:tc>
          <w:tcPr>
            <w:tcW w:w="745" w:type="dxa"/>
            <w:vAlign w:val="bottom"/>
          </w:tcPr>
          <w:p w:rsidR="00AD00DC" w:rsidRPr="0086630C" w:rsidRDefault="001C2E47" w:rsidP="00CE24D9">
            <w:pPr>
              <w:pStyle w:val="Questionnumbering"/>
              <w:framePr w:hSpace="0" w:wrap="auto" w:vAnchor="margin" w:hAnchor="text" w:xAlign="left" w:yAlign="inline"/>
              <w:suppressOverlap w:val="0"/>
              <w:rPr>
                <w:lang w:val="pt-BR"/>
              </w:rPr>
            </w:pPr>
            <w:proofErr w:type="gramStart"/>
            <w:r w:rsidRPr="0086630C">
              <w:rPr>
                <w:lang w:val="pt-BR"/>
              </w:rPr>
              <w:t>3</w:t>
            </w:r>
            <w:proofErr w:type="gramEnd"/>
            <w:r w:rsidR="00AD00DC"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tc>
          <w:tcPr>
            <w:tcW w:w="8010" w:type="dxa"/>
          </w:tcPr>
          <w:p w:rsidR="00AD00DC" w:rsidRPr="0086630C" w:rsidRDefault="00062A5E" w:rsidP="00546E22">
            <w:pPr>
              <w:pStyle w:val="Questions"/>
              <w:framePr w:hSpace="0" w:wrap="auto" w:vAnchor="margin" w:hAnchor="text" w:xAlign="left" w:yAlign="inline"/>
              <w:suppressOverlap w:val="0"/>
              <w:rPr>
                <w:lang w:val="pt-BR"/>
              </w:rPr>
            </w:pPr>
            <w:r w:rsidRPr="00062A5E">
              <w:rPr>
                <w:lang w:val="pt-BR"/>
              </w:rPr>
              <w:t xml:space="preserve"> As teclas de atalho padronizadas no Word – Microsoft, utilizadas para criar novo documento, desfazer a operação e abrir documento, respectivamente, são:</w:t>
            </w:r>
          </w:p>
        </w:tc>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89"/>
            <w:placeholder>
              <w:docPart w:val="6BC5397E36B348D59FC2E47B28A2C88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spellStart"/>
                <w:r w:rsidRPr="00062A5E">
                  <w:rPr>
                    <w:lang w:val="pt-BR"/>
                  </w:rPr>
                  <w:t>Ctrl</w:t>
                </w:r>
                <w:proofErr w:type="spellEnd"/>
                <w:r w:rsidRPr="00062A5E">
                  <w:rPr>
                    <w:lang w:val="pt-BR"/>
                  </w:rPr>
                  <w:t xml:space="preserve">+ N, </w:t>
                </w:r>
                <w:proofErr w:type="spellStart"/>
                <w:r w:rsidRPr="00062A5E">
                  <w:rPr>
                    <w:lang w:val="pt-BR"/>
                  </w:rPr>
                  <w:t>Ctrl+</w:t>
                </w:r>
                <w:proofErr w:type="gramStart"/>
                <w:r w:rsidRPr="00062A5E">
                  <w:rPr>
                    <w:lang w:val="pt-BR"/>
                  </w:rPr>
                  <w:t>P</w:t>
                </w:r>
                <w:proofErr w:type="spellEnd"/>
                <w:r w:rsidRPr="00062A5E">
                  <w:rPr>
                    <w:lang w:val="pt-BR"/>
                  </w:rPr>
                  <w:t xml:space="preserve"> ,</w:t>
                </w:r>
                <w:proofErr w:type="gramEnd"/>
                <w:r w:rsidRPr="00062A5E">
                  <w:rPr>
                    <w:lang w:val="pt-BR"/>
                  </w:rPr>
                  <w:t xml:space="preserve"> </w:t>
                </w:r>
                <w:proofErr w:type="spellStart"/>
                <w:r w:rsidRPr="00062A5E">
                  <w:rPr>
                    <w:lang w:val="pt-BR"/>
                  </w:rPr>
                  <w:t>Ctrl+B</w:t>
                </w:r>
                <w:proofErr w:type="spellEnd"/>
              </w:p>
            </w:tc>
          </w:sdtContent>
        </w:sdt>
      </w:tr>
      <w:tr w:rsidR="00AD00DC" w:rsidRPr="0086630C"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90"/>
            <w:placeholder>
              <w:docPart w:val="9CAD0F274D22404CB65F79DA6AEB064D"/>
            </w:placeholder>
          </w:sdtPr>
          <w:sdtContent>
            <w:tc>
              <w:tcPr>
                <w:tcW w:w="8010" w:type="dxa"/>
                <w:vAlign w:val="bottom"/>
              </w:tcPr>
              <w:p w:rsidR="00AD00DC" w:rsidRPr="00062A5E" w:rsidRDefault="00062A5E" w:rsidP="00CE24D9">
                <w:pPr>
                  <w:pStyle w:val="Answers"/>
                  <w:framePr w:hSpace="0" w:wrap="auto" w:vAnchor="margin" w:hAnchor="text" w:xAlign="left" w:yAlign="inline"/>
                  <w:suppressOverlap w:val="0"/>
                </w:pPr>
                <w:r>
                  <w:t xml:space="preserve"> </w:t>
                </w:r>
                <w:proofErr w:type="spellStart"/>
                <w:r w:rsidRPr="00062A5E">
                  <w:t>Ctrl+C</w:t>
                </w:r>
                <w:proofErr w:type="spellEnd"/>
                <w:r w:rsidRPr="00062A5E">
                  <w:t xml:space="preserve">, </w:t>
                </w:r>
                <w:proofErr w:type="spellStart"/>
                <w:r w:rsidRPr="00062A5E">
                  <w:t>Ctrl+Z</w:t>
                </w:r>
                <w:proofErr w:type="spellEnd"/>
                <w:r w:rsidRPr="00062A5E">
                  <w:t xml:space="preserve">, </w:t>
                </w:r>
                <w:proofErr w:type="spellStart"/>
                <w:r w:rsidRPr="00062A5E">
                  <w:t>Ctrl+S</w:t>
                </w:r>
                <w:proofErr w:type="spellEnd"/>
              </w:p>
            </w:tc>
          </w:sdtContent>
        </w:sdt>
      </w:tr>
      <w:tr w:rsidR="00AD00DC" w:rsidRPr="00062A5E" w:rsidTr="00D45322">
        <w:tc>
          <w:tcPr>
            <w:tcW w:w="745" w:type="dxa"/>
            <w:vAlign w:val="bottom"/>
          </w:tcPr>
          <w:p w:rsidR="00AD00DC" w:rsidRPr="00062A5E" w:rsidRDefault="00AD00DC" w:rsidP="005D2A44">
            <w:pPr>
              <w:pStyle w:val="Classdetails"/>
              <w:framePr w:hSpace="0" w:wrap="auto" w:vAnchor="margin" w:hAnchor="text" w:yAlign="inline"/>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91"/>
            <w:placeholder>
              <w:docPart w:val="A4ED671676FC4CF49450BEDEE61164F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spellStart"/>
                <w:r w:rsidRPr="00062A5E">
                  <w:rPr>
                    <w:lang w:val="pt-BR"/>
                  </w:rPr>
                  <w:t>Ctrl+O</w:t>
                </w:r>
                <w:proofErr w:type="spellEnd"/>
                <w:r w:rsidRPr="00062A5E">
                  <w:rPr>
                    <w:lang w:val="pt-BR"/>
                  </w:rPr>
                  <w:t xml:space="preserve">, </w:t>
                </w:r>
                <w:proofErr w:type="spellStart"/>
                <w:r w:rsidRPr="00062A5E">
                  <w:rPr>
                    <w:lang w:val="pt-BR"/>
                  </w:rPr>
                  <w:t>Ctrl+Z</w:t>
                </w:r>
                <w:proofErr w:type="spellEnd"/>
                <w:r w:rsidRPr="00062A5E">
                  <w:rPr>
                    <w:lang w:val="pt-BR"/>
                  </w:rPr>
                  <w:t xml:space="preserve">, </w:t>
                </w:r>
                <w:proofErr w:type="spellStart"/>
                <w:r w:rsidRPr="00062A5E">
                  <w:rPr>
                    <w:lang w:val="pt-BR"/>
                  </w:rPr>
                  <w:t>Ctrl+A</w:t>
                </w:r>
                <w:proofErr w:type="spellEnd"/>
                <w:proofErr w:type="gramStart"/>
                <w:proofErr w:type="gramEnd"/>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92"/>
            <w:placeholder>
              <w:docPart w:val="150FFE5F22CD4463A931F15AA54F5EAC"/>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spellStart"/>
                <w:r w:rsidRPr="00062A5E">
                  <w:rPr>
                    <w:lang w:val="pt-BR"/>
                  </w:rPr>
                  <w:t>Ctrl+N</w:t>
                </w:r>
                <w:proofErr w:type="spellEnd"/>
                <w:r w:rsidRPr="00062A5E">
                  <w:rPr>
                    <w:lang w:val="pt-BR"/>
                  </w:rPr>
                  <w:t xml:space="preserve">, </w:t>
                </w:r>
                <w:proofErr w:type="spellStart"/>
                <w:r w:rsidRPr="00062A5E">
                  <w:rPr>
                    <w:lang w:val="pt-BR"/>
                  </w:rPr>
                  <w:t>Ctrl+D</w:t>
                </w:r>
                <w:proofErr w:type="spellEnd"/>
                <w:r w:rsidRPr="00062A5E">
                  <w:rPr>
                    <w:lang w:val="pt-BR"/>
                  </w:rPr>
                  <w:t xml:space="preserve">, </w:t>
                </w:r>
                <w:proofErr w:type="spellStart"/>
                <w:r w:rsidRPr="00062A5E">
                  <w:rPr>
                    <w:lang w:val="pt-BR"/>
                  </w:rPr>
                  <w:t>Ctrl+A</w:t>
                </w:r>
                <w:proofErr w:type="spellEnd"/>
                <w:proofErr w:type="gramStart"/>
                <w:proofErr w:type="gramEnd"/>
              </w:p>
            </w:tc>
          </w:sdtContent>
        </w:sdt>
      </w:tr>
      <w:tr w:rsidR="00AD00DC" w:rsidRPr="00062A5E" w:rsidTr="00D45322">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36987693"/>
            <w:placeholder>
              <w:docPart w:val="BEA3AF164CC74E0F9DC040BF751042A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rsidRPr="00062A5E">
                  <w:rPr>
                    <w:lang w:val="pt-BR"/>
                  </w:rPr>
                  <w:t xml:space="preserve"> </w:t>
                </w:r>
                <w:proofErr w:type="spellStart"/>
                <w:r w:rsidRPr="00062A5E">
                  <w:rPr>
                    <w:lang w:val="pt-BR"/>
                  </w:rPr>
                  <w:t>Ctrl+O</w:t>
                </w:r>
                <w:proofErr w:type="spellEnd"/>
                <w:r w:rsidRPr="00062A5E">
                  <w:rPr>
                    <w:lang w:val="pt-BR"/>
                  </w:rPr>
                  <w:t xml:space="preserve">, </w:t>
                </w:r>
                <w:proofErr w:type="spellStart"/>
                <w:r w:rsidRPr="00062A5E">
                  <w:rPr>
                    <w:lang w:val="pt-BR"/>
                  </w:rPr>
                  <w:t>Ctrl+Z</w:t>
                </w:r>
                <w:proofErr w:type="spellEnd"/>
                <w:r w:rsidRPr="00062A5E">
                  <w:rPr>
                    <w:lang w:val="pt-BR"/>
                  </w:rPr>
                  <w:t xml:space="preserve">, </w:t>
                </w:r>
                <w:proofErr w:type="spellStart"/>
                <w:r w:rsidRPr="00062A5E">
                  <w:rPr>
                    <w:lang w:val="pt-BR"/>
                  </w:rPr>
                  <w:t>Ctrl+P</w:t>
                </w:r>
                <w:proofErr w:type="spellEnd"/>
                <w:proofErr w:type="gramStart"/>
                <w:proofErr w:type="gramEnd"/>
              </w:p>
            </w:tc>
          </w:sdtContent>
        </w:sdt>
      </w:tr>
    </w:tbl>
    <w:p w:rsidR="00AD00DC" w:rsidRDefault="00AD00DC" w:rsidP="00CE24D9">
      <w:pPr>
        <w:rPr>
          <w:lang w:val="pt-BR"/>
        </w:rPr>
      </w:pPr>
    </w:p>
    <w:p w:rsidR="00062A5E" w:rsidRDefault="00062A5E" w:rsidP="00CE24D9">
      <w:pPr>
        <w:rPr>
          <w:lang w:val="pt-BR"/>
        </w:rPr>
      </w:pPr>
    </w:p>
    <w:p w:rsidR="00062A5E" w:rsidRDefault="00062A5E" w:rsidP="00CE24D9">
      <w:pPr>
        <w:rPr>
          <w:lang w:val="pt-BR"/>
        </w:rPr>
      </w:pPr>
    </w:p>
    <w:p w:rsidR="00062A5E" w:rsidRPr="0086630C" w:rsidRDefault="00062A5E" w:rsidP="00CE24D9">
      <w:pPr>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AD00DC" w:rsidRPr="00062A5E" w:rsidTr="00062A5E">
        <w:tc>
          <w:tcPr>
            <w:tcW w:w="745" w:type="dxa"/>
            <w:vAlign w:val="bottom"/>
          </w:tcPr>
          <w:p w:rsidR="00AD00DC" w:rsidRPr="0086630C" w:rsidRDefault="001C2E47" w:rsidP="00CE24D9">
            <w:pPr>
              <w:pStyle w:val="Questionnumbering"/>
              <w:framePr w:hSpace="0" w:wrap="auto" w:vAnchor="margin" w:hAnchor="text" w:xAlign="left" w:yAlign="inline"/>
              <w:suppressOverlap w:val="0"/>
              <w:rPr>
                <w:lang w:val="pt-BR"/>
              </w:rPr>
            </w:pPr>
            <w:proofErr w:type="gramStart"/>
            <w:r w:rsidRPr="0086630C">
              <w:rPr>
                <w:lang w:val="pt-BR"/>
              </w:rPr>
              <w:lastRenderedPageBreak/>
              <w:t>4</w:t>
            </w:r>
            <w:proofErr w:type="gramEnd"/>
            <w:r w:rsidR="00AD00DC" w:rsidRPr="0086630C">
              <w:rPr>
                <w:lang w:val="pt-BR"/>
              </w:rPr>
              <w:t>)</w:t>
            </w:r>
          </w:p>
        </w:tc>
        <w:tc>
          <w:tcPr>
            <w:tcW w:w="540" w:type="dxa"/>
            <w:tcBorders>
              <w:bottom w:val="single" w:sz="4" w:space="0" w:color="auto"/>
            </w:tcBorders>
            <w:vAlign w:val="bottom"/>
          </w:tcPr>
          <w:p w:rsidR="00AD00DC" w:rsidRPr="0086630C" w:rsidRDefault="00AD00DC" w:rsidP="00C8278A">
            <w:pPr>
              <w:pStyle w:val="Questions"/>
              <w:framePr w:hSpace="0" w:wrap="auto" w:vAnchor="margin" w:hAnchor="text" w:xAlign="left" w:yAlign="inline"/>
              <w:suppressOverlap w:val="0"/>
              <w:rPr>
                <w:lang w:val="pt-BR"/>
              </w:rPr>
            </w:pPr>
          </w:p>
        </w:tc>
        <w:tc>
          <w:tcPr>
            <w:tcW w:w="8010" w:type="dxa"/>
          </w:tcPr>
          <w:p w:rsidR="00AD00DC" w:rsidRPr="0086630C" w:rsidRDefault="00062A5E" w:rsidP="00546E22">
            <w:pPr>
              <w:pStyle w:val="Questions"/>
              <w:framePr w:hSpace="0" w:wrap="auto" w:vAnchor="margin" w:hAnchor="text" w:xAlign="left" w:yAlign="inline"/>
              <w:suppressOverlap w:val="0"/>
              <w:rPr>
                <w:lang w:val="pt-BR"/>
              </w:rPr>
            </w:pPr>
            <w:r w:rsidRPr="00062A5E">
              <w:rPr>
                <w:lang w:val="pt-BR"/>
              </w:rPr>
              <w:t xml:space="preserve"> Se a célula B2 tiver o valor 500 e na célula C4 o valor 15, para multiplicar esses valores usa-se a seguinte fórmula:</w:t>
            </w:r>
          </w:p>
        </w:tc>
      </w:tr>
      <w:tr w:rsidR="00AD00DC" w:rsidRPr="0086630C" w:rsidTr="00062A5E">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6987695"/>
            <w:placeholder>
              <w:docPart w:val="6BC5397E36B348D59FC2E47B28A2C88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t xml:space="preserve"> </w:t>
                </w:r>
                <w:r w:rsidRPr="00062A5E">
                  <w:rPr>
                    <w:lang w:val="pt-BR"/>
                  </w:rPr>
                  <w:t>=B2*C15</w:t>
                </w:r>
              </w:p>
            </w:tc>
          </w:sdtContent>
        </w:sdt>
      </w:tr>
      <w:tr w:rsidR="00AD00DC" w:rsidRPr="0086630C" w:rsidTr="00062A5E">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36987696"/>
            <w:placeholder>
              <w:docPart w:val="9CAD0F274D22404CB65F79DA6AEB064D"/>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t xml:space="preserve"> </w:t>
                </w:r>
                <w:r w:rsidRPr="00062A5E">
                  <w:rPr>
                    <w:lang w:val="pt-BR"/>
                  </w:rPr>
                  <w:t>=B2/C4</w:t>
                </w:r>
              </w:p>
            </w:tc>
          </w:sdtContent>
        </w:sdt>
      </w:tr>
      <w:tr w:rsidR="00AD00DC" w:rsidRPr="0086630C" w:rsidTr="00062A5E">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36987697"/>
            <w:placeholder>
              <w:docPart w:val="A4ED671676FC4CF49450BEDEE61164F7"/>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t xml:space="preserve"> </w:t>
                </w:r>
                <w:r w:rsidRPr="00062A5E">
                  <w:rPr>
                    <w:lang w:val="pt-BR"/>
                  </w:rPr>
                  <w:t>=B2+C4</w:t>
                </w:r>
              </w:p>
            </w:tc>
          </w:sdtContent>
        </w:sdt>
      </w:tr>
      <w:tr w:rsidR="00AD00DC" w:rsidRPr="0086630C" w:rsidTr="00062A5E">
        <w:tc>
          <w:tcPr>
            <w:tcW w:w="745" w:type="dxa"/>
            <w:vAlign w:val="bottom"/>
          </w:tcPr>
          <w:p w:rsidR="00AD00DC" w:rsidRPr="0086630C" w:rsidRDefault="00AD00DC" w:rsidP="005D2A44">
            <w:pPr>
              <w:pStyle w:val="Classdetails"/>
              <w:framePr w:hSpace="0" w:wrap="auto" w:vAnchor="margin" w:hAnchor="text" w:yAlign="inline"/>
              <w:rPr>
                <w:lang w:val="pt-BR"/>
              </w:rPr>
            </w:pPr>
          </w:p>
        </w:tc>
        <w:tc>
          <w:tcPr>
            <w:tcW w:w="540" w:type="dxa"/>
            <w:vAlign w:val="bottom"/>
          </w:tcPr>
          <w:p w:rsidR="00AD00DC" w:rsidRPr="0086630C" w:rsidRDefault="00AD00DC" w:rsidP="00CE24D9">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36987698"/>
            <w:placeholder>
              <w:docPart w:val="150FFE5F22CD4463A931F15AA54F5EAC"/>
            </w:placeholder>
          </w:sdtPr>
          <w:sdtContent>
            <w:tc>
              <w:tcPr>
                <w:tcW w:w="8010" w:type="dxa"/>
                <w:vAlign w:val="bottom"/>
              </w:tcPr>
              <w:p w:rsidR="00AD00DC" w:rsidRPr="0086630C" w:rsidRDefault="00062A5E" w:rsidP="00CE24D9">
                <w:pPr>
                  <w:pStyle w:val="Answers"/>
                  <w:framePr w:hSpace="0" w:wrap="auto" w:vAnchor="margin" w:hAnchor="text" w:xAlign="left" w:yAlign="inline"/>
                  <w:suppressOverlap w:val="0"/>
                  <w:rPr>
                    <w:lang w:val="pt-BR"/>
                  </w:rPr>
                </w:pPr>
                <w:r>
                  <w:t xml:space="preserve"> </w:t>
                </w:r>
                <w:r w:rsidRPr="00062A5E">
                  <w:rPr>
                    <w:lang w:val="pt-BR"/>
                  </w:rPr>
                  <w:t>=B2*C4</w:t>
                </w:r>
              </w:p>
            </w:tc>
          </w:sdtContent>
        </w:sdt>
      </w:tr>
    </w:tbl>
    <w:p w:rsidR="00EE3590" w:rsidRPr="0086630C" w:rsidRDefault="00EE3590" w:rsidP="00A33AD2">
      <w:pPr>
        <w:ind w:left="0" w:firstLine="0"/>
        <w:rPr>
          <w:lang w:val="pt-BR"/>
        </w:rPr>
      </w:pPr>
    </w:p>
    <w:p w:rsidR="006A6A7F" w:rsidRPr="0086630C" w:rsidRDefault="002752C1" w:rsidP="006A6A7F">
      <w:pPr>
        <w:pStyle w:val="Testsectiontitles"/>
        <w:rPr>
          <w:lang w:val="pt-BR"/>
        </w:rPr>
      </w:pPr>
      <w:r>
        <w:rPr>
          <w:lang w:val="pt-BR"/>
        </w:rPr>
        <w:t>Parte IV</w:t>
      </w:r>
      <w:r w:rsidR="006A6A7F" w:rsidRPr="0086630C">
        <w:rPr>
          <w:lang w:val="pt-BR"/>
        </w:rPr>
        <w:t xml:space="preserve">: </w:t>
      </w:r>
      <w:sdt>
        <w:sdtPr>
          <w:rPr>
            <w:lang w:val="pt-BR"/>
          </w:rPr>
          <w:id w:val="-1293440262"/>
          <w:placeholder>
            <w:docPart w:val="571093B552BC4E1D9145210C20622F94"/>
          </w:placeholder>
        </w:sdtPr>
        <w:sdtContent>
          <w:r w:rsidR="00AC6C37" w:rsidRPr="00AC6C37">
            <w:rPr>
              <w:lang w:val="pt-BR"/>
            </w:rPr>
            <w:t>Trabalho em Grupo</w:t>
          </w:r>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6A6A7F" w:rsidRPr="006A6A7F" w:rsidTr="005D2A44">
        <w:tc>
          <w:tcPr>
            <w:tcW w:w="745" w:type="dxa"/>
            <w:vAlign w:val="bottom"/>
          </w:tcPr>
          <w:p w:rsidR="006A6A7F" w:rsidRPr="0086630C" w:rsidRDefault="006A6A7F" w:rsidP="005D2A44">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6A6A7F" w:rsidRPr="0086630C" w:rsidRDefault="006A6A7F" w:rsidP="005D2A44">
            <w:pPr>
              <w:pStyle w:val="Questions"/>
              <w:framePr w:hSpace="0" w:wrap="auto" w:vAnchor="margin" w:hAnchor="text" w:xAlign="left" w:yAlign="inline"/>
              <w:suppressOverlap w:val="0"/>
              <w:rPr>
                <w:lang w:val="pt-BR"/>
              </w:rPr>
            </w:pPr>
          </w:p>
        </w:tc>
        <w:tc>
          <w:tcPr>
            <w:tcW w:w="8010" w:type="dxa"/>
          </w:tcPr>
          <w:p w:rsidR="006A6A7F" w:rsidRPr="0086630C" w:rsidRDefault="00AC6C37" w:rsidP="005D2A44">
            <w:pPr>
              <w:pStyle w:val="Questions"/>
              <w:framePr w:hSpace="0" w:wrap="auto" w:vAnchor="margin" w:hAnchor="text" w:xAlign="left" w:yAlign="inline"/>
              <w:suppressOverlap w:val="0"/>
              <w:rPr>
                <w:lang w:val="pt-BR"/>
              </w:rPr>
            </w:pPr>
            <w:r w:rsidRPr="00AC6C37">
              <w:rPr>
                <w:lang w:val="pt-BR"/>
              </w:rPr>
              <w:t xml:space="preserve"> É a área que lida com a recompensa que o individuo recebe como retorno pela execução de tarefas organizacionais. É basicamente uma relação de intercâmbio entre as pessoas e a organização: </w:t>
            </w:r>
          </w:p>
        </w:tc>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344482334"/>
            <w:placeholder>
              <w:docPart w:val="FD5B5CFF75314A7CBACF540F71D26A24"/>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Compensação</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188947095"/>
            <w:placeholder>
              <w:docPart w:val="1E345F0953E0491889D19251E1915A78"/>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Recompensa </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495727691"/>
            <w:placeholder>
              <w:docPart w:val="6C0D62270E0F498DBAFF3F3B2C6BBBAC"/>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Benefício social</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906655983"/>
            <w:placeholder>
              <w:docPart w:val="E5F568E53FDC460886E748E6BB45F649"/>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Análise de cargo </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1616596767"/>
            <w:placeholder>
              <w:docPart w:val="30CCE566429F40CEB7E896C6F746D8E6"/>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Recrutamento </w:t>
                </w:r>
              </w:p>
            </w:tc>
          </w:sdtContent>
        </w:sdt>
      </w:tr>
    </w:tbl>
    <w:p w:rsidR="006A6A7F" w:rsidRPr="0086630C" w:rsidRDefault="006A6A7F" w:rsidP="006A6A7F">
      <w:pPr>
        <w:ind w:left="0" w:firstLine="0"/>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6A6A7F" w:rsidRPr="00AC6C37" w:rsidTr="005D2A44">
        <w:tc>
          <w:tcPr>
            <w:tcW w:w="745" w:type="dxa"/>
            <w:vAlign w:val="bottom"/>
          </w:tcPr>
          <w:p w:rsidR="006A6A7F" w:rsidRPr="0086630C" w:rsidRDefault="006A6A7F" w:rsidP="005D2A44">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Pr="0086630C">
              <w:rPr>
                <w:lang w:val="pt-BR"/>
              </w:rPr>
              <w:t>)</w:t>
            </w:r>
          </w:p>
        </w:tc>
        <w:tc>
          <w:tcPr>
            <w:tcW w:w="540" w:type="dxa"/>
            <w:tcBorders>
              <w:bottom w:val="single" w:sz="4" w:space="0" w:color="auto"/>
            </w:tcBorders>
            <w:vAlign w:val="bottom"/>
          </w:tcPr>
          <w:p w:rsidR="006A6A7F" w:rsidRPr="0086630C" w:rsidRDefault="006A6A7F" w:rsidP="005D2A44">
            <w:pPr>
              <w:pStyle w:val="Questions"/>
              <w:framePr w:hSpace="0" w:wrap="auto" w:vAnchor="margin" w:hAnchor="text" w:xAlign="left" w:yAlign="inline"/>
              <w:suppressOverlap w:val="0"/>
              <w:rPr>
                <w:lang w:val="pt-BR"/>
              </w:rPr>
            </w:pPr>
          </w:p>
        </w:tc>
        <w:tc>
          <w:tcPr>
            <w:tcW w:w="8010" w:type="dxa"/>
          </w:tcPr>
          <w:p w:rsidR="006A6A7F" w:rsidRPr="0086630C" w:rsidRDefault="00AC6C37" w:rsidP="005D2A44">
            <w:pPr>
              <w:pStyle w:val="Questions"/>
              <w:framePr w:hSpace="0" w:wrap="auto" w:vAnchor="margin" w:hAnchor="text" w:xAlign="left" w:yAlign="inline"/>
              <w:suppressOverlap w:val="0"/>
              <w:rPr>
                <w:lang w:val="pt-BR"/>
              </w:rPr>
            </w:pPr>
            <w:r w:rsidRPr="00AC6C37">
              <w:rPr>
                <w:lang w:val="pt-BR"/>
              </w:rPr>
              <w:t xml:space="preserve"> Envolve influenciar as</w:t>
            </w:r>
            <w:r w:rsidR="00BD2126">
              <w:rPr>
                <w:lang w:val="pt-BR"/>
              </w:rPr>
              <w:t xml:space="preserve"> </w:t>
            </w:r>
            <w:r w:rsidRPr="00AC6C37">
              <w:rPr>
                <w:lang w:val="pt-BR"/>
              </w:rPr>
              <w:t>pessoas para que trabalhem num objetivo comum. "Meta(s) traçada(s), responsabilidades definidas, será preciso neste momento uma competência essencial, qual seja, a de influenciar pessoas de forma que os objetivos planejados sejam alcançados."</w:t>
            </w:r>
          </w:p>
        </w:tc>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2116562315"/>
            <w:placeholder>
              <w:docPart w:val="FD5B5CFF75314A7CBACF540F71D26A24"/>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Liderar</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933705884"/>
            <w:placeholder>
              <w:docPart w:val="1E345F0953E0491889D19251E1915A78"/>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Controlar</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806885182"/>
            <w:placeholder>
              <w:docPart w:val="6C0D62270E0F498DBAFF3F3B2C6BBBAC"/>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Manifestar</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1838192319"/>
            <w:placeholder>
              <w:docPart w:val="E5F568E53FDC460886E748E6BB45F649"/>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Argumentar</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1885213724"/>
            <w:placeholder>
              <w:docPart w:val="30CCE566429F40CEB7E896C6F746D8E6"/>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Protestar</w:t>
                </w:r>
              </w:p>
            </w:tc>
          </w:sdtContent>
        </w:sdt>
      </w:tr>
    </w:tbl>
    <w:p w:rsidR="006A6A7F" w:rsidRPr="0086630C" w:rsidRDefault="006A6A7F" w:rsidP="006A6A7F">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6A6A7F" w:rsidRPr="00AC6C37" w:rsidTr="005D2A44">
        <w:tc>
          <w:tcPr>
            <w:tcW w:w="745" w:type="dxa"/>
            <w:vAlign w:val="bottom"/>
          </w:tcPr>
          <w:p w:rsidR="006A6A7F" w:rsidRPr="0086630C" w:rsidRDefault="006A6A7F" w:rsidP="005D2A44">
            <w:pPr>
              <w:pStyle w:val="Questionnumbering"/>
              <w:framePr w:hSpace="0" w:wrap="auto" w:vAnchor="margin" w:hAnchor="text" w:xAlign="left" w:yAlign="inline"/>
              <w:suppressOverlap w:val="0"/>
              <w:rPr>
                <w:lang w:val="pt-BR"/>
              </w:rPr>
            </w:pPr>
            <w:proofErr w:type="gramStart"/>
            <w:r w:rsidRPr="0086630C">
              <w:rPr>
                <w:lang w:val="pt-BR"/>
              </w:rPr>
              <w:t>3</w:t>
            </w:r>
            <w:proofErr w:type="gramEnd"/>
            <w:r w:rsidRPr="0086630C">
              <w:rPr>
                <w:lang w:val="pt-BR"/>
              </w:rPr>
              <w:t>)</w:t>
            </w:r>
          </w:p>
        </w:tc>
        <w:tc>
          <w:tcPr>
            <w:tcW w:w="540" w:type="dxa"/>
            <w:tcBorders>
              <w:bottom w:val="single" w:sz="4" w:space="0" w:color="auto"/>
            </w:tcBorders>
            <w:vAlign w:val="bottom"/>
          </w:tcPr>
          <w:p w:rsidR="006A6A7F" w:rsidRPr="0086630C" w:rsidRDefault="006A6A7F" w:rsidP="005D2A44">
            <w:pPr>
              <w:pStyle w:val="Questions"/>
              <w:framePr w:hSpace="0" w:wrap="auto" w:vAnchor="margin" w:hAnchor="text" w:xAlign="left" w:yAlign="inline"/>
              <w:suppressOverlap w:val="0"/>
              <w:rPr>
                <w:lang w:val="pt-BR"/>
              </w:rPr>
            </w:pPr>
          </w:p>
        </w:tc>
        <w:tc>
          <w:tcPr>
            <w:tcW w:w="8010" w:type="dxa"/>
          </w:tcPr>
          <w:p w:rsidR="006A6A7F" w:rsidRPr="0086630C" w:rsidRDefault="00AC6C37" w:rsidP="005D2A44">
            <w:pPr>
              <w:pStyle w:val="Questions"/>
              <w:framePr w:hSpace="0" w:wrap="auto" w:vAnchor="margin" w:hAnchor="text" w:xAlign="left" w:yAlign="inline"/>
              <w:suppressOverlap w:val="0"/>
              <w:rPr>
                <w:lang w:val="pt-BR"/>
              </w:rPr>
            </w:pPr>
            <w:r w:rsidRPr="00AC6C37">
              <w:rPr>
                <w:lang w:val="pt-BR"/>
              </w:rPr>
              <w:t xml:space="preserve"> Constituem o nível mais íntimo, profundo e oculto da cultura organizacional. São as crenças inconscientes, percepções, sentimentos e pressuposições dominantes nos quais as pessoas acreditam. A cultura prescreve a maneira de fazer as coisas adotadas na organização, muitas vezes através de pressuposições não escritas e nem sequer faladas.</w:t>
            </w:r>
          </w:p>
        </w:tc>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977183162"/>
            <w:placeholder>
              <w:docPart w:val="FD5B5CFF75314A7CBACF540F71D26A24"/>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Valores </w:t>
                </w:r>
                <w:proofErr w:type="gramStart"/>
                <w:r w:rsidRPr="00AC6C37">
                  <w:rPr>
                    <w:lang w:val="pt-BR"/>
                  </w:rPr>
                  <w:t>compartilhados.</w:t>
                </w:r>
                <w:proofErr w:type="gramEnd"/>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192216732"/>
            <w:placeholder>
              <w:docPart w:val="1E345F0953E0491889D19251E1915A78"/>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proofErr w:type="gramStart"/>
                <w:r w:rsidRPr="00AC6C37">
                  <w:rPr>
                    <w:lang w:val="pt-BR"/>
                  </w:rPr>
                  <w:t>Histórias.</w:t>
                </w:r>
                <w:proofErr w:type="gramEnd"/>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323010068"/>
            <w:placeholder>
              <w:docPart w:val="6C0D62270E0F498DBAFF3F3B2C6BBBAC"/>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Pressuposições </w:t>
                </w:r>
                <w:proofErr w:type="gramStart"/>
                <w:r w:rsidRPr="00AC6C37">
                  <w:rPr>
                    <w:lang w:val="pt-BR"/>
                  </w:rPr>
                  <w:t>básicas.</w:t>
                </w:r>
                <w:proofErr w:type="gramEnd"/>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866218066"/>
            <w:placeholder>
              <w:docPart w:val="E5F568E53FDC460886E748E6BB45F649"/>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Rituais e Cerimônias. </w:t>
                </w:r>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1672215932"/>
            <w:placeholder>
              <w:docPart w:val="30CCE566429F40CEB7E896C6F746D8E6"/>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r w:rsidRPr="00AC6C37">
                  <w:rPr>
                    <w:lang w:val="pt-BR"/>
                  </w:rPr>
                  <w:t xml:space="preserve">Símbolos Materiais. </w:t>
                </w:r>
              </w:p>
            </w:tc>
          </w:sdtContent>
        </w:sdt>
      </w:tr>
    </w:tbl>
    <w:p w:rsidR="006A6A7F" w:rsidRPr="0086630C" w:rsidRDefault="006A6A7F" w:rsidP="006A6A7F">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6A6A7F" w:rsidRPr="00AC6C37" w:rsidTr="005D2A44">
        <w:tc>
          <w:tcPr>
            <w:tcW w:w="745" w:type="dxa"/>
            <w:vAlign w:val="bottom"/>
          </w:tcPr>
          <w:p w:rsidR="006A6A7F" w:rsidRPr="0086630C" w:rsidRDefault="006A6A7F" w:rsidP="005D2A44">
            <w:pPr>
              <w:pStyle w:val="Questionnumbering"/>
              <w:framePr w:hSpace="0" w:wrap="auto" w:vAnchor="margin" w:hAnchor="text" w:xAlign="left" w:yAlign="inline"/>
              <w:suppressOverlap w:val="0"/>
              <w:rPr>
                <w:lang w:val="pt-BR"/>
              </w:rPr>
            </w:pPr>
            <w:proofErr w:type="gramStart"/>
            <w:r w:rsidRPr="0086630C">
              <w:rPr>
                <w:lang w:val="pt-BR"/>
              </w:rPr>
              <w:t>4</w:t>
            </w:r>
            <w:proofErr w:type="gramEnd"/>
            <w:r w:rsidRPr="0086630C">
              <w:rPr>
                <w:lang w:val="pt-BR"/>
              </w:rPr>
              <w:t>)</w:t>
            </w:r>
          </w:p>
        </w:tc>
        <w:tc>
          <w:tcPr>
            <w:tcW w:w="540" w:type="dxa"/>
            <w:tcBorders>
              <w:bottom w:val="single" w:sz="4" w:space="0" w:color="auto"/>
            </w:tcBorders>
            <w:vAlign w:val="bottom"/>
          </w:tcPr>
          <w:p w:rsidR="006A6A7F" w:rsidRPr="0086630C" w:rsidRDefault="006A6A7F" w:rsidP="005D2A44">
            <w:pPr>
              <w:pStyle w:val="Questions"/>
              <w:framePr w:hSpace="0" w:wrap="auto" w:vAnchor="margin" w:hAnchor="text" w:xAlign="left" w:yAlign="inline"/>
              <w:suppressOverlap w:val="0"/>
              <w:rPr>
                <w:lang w:val="pt-BR"/>
              </w:rPr>
            </w:pPr>
          </w:p>
        </w:tc>
        <w:tc>
          <w:tcPr>
            <w:tcW w:w="8010" w:type="dxa"/>
          </w:tcPr>
          <w:p w:rsidR="006A6A7F" w:rsidRPr="0086630C" w:rsidRDefault="00AC6C37" w:rsidP="005D2A44">
            <w:pPr>
              <w:pStyle w:val="Questions"/>
              <w:framePr w:hSpace="0" w:wrap="auto" w:vAnchor="margin" w:hAnchor="text" w:xAlign="left" w:yAlign="inline"/>
              <w:suppressOverlap w:val="0"/>
              <w:rPr>
                <w:lang w:val="pt-BR"/>
              </w:rPr>
            </w:pPr>
            <w:r w:rsidRPr="00AC6C37">
              <w:rPr>
                <w:lang w:val="pt-BR"/>
              </w:rPr>
              <w:t xml:space="preserve"> Sobre as Teorias Administrativas, assinale a alternativa incorreta: </w:t>
            </w:r>
          </w:p>
        </w:tc>
      </w:tr>
      <w:tr w:rsidR="006A6A7F" w:rsidRPr="00AC6C37"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557018225"/>
            <w:placeholder>
              <w:docPart w:val="FD5B5CFF75314A7CBACF540F71D26A24"/>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Teoria é o conjunto de suposições inter-relacionadas para explicar o que se pretende, e depende da capacidade desta explicação para resolver problemas concretos e prover uma base para </w:t>
                </w:r>
                <w:proofErr w:type="gramStart"/>
                <w:r w:rsidRPr="00AC6C37">
                  <w:rPr>
                    <w:lang w:val="pt-BR"/>
                  </w:rPr>
                  <w:t>planejar.</w:t>
                </w:r>
                <w:proofErr w:type="gramEnd"/>
              </w:p>
            </w:tc>
          </w:sdtContent>
        </w:sdt>
      </w:tr>
      <w:tr w:rsidR="006A6A7F" w:rsidRPr="00AC6C37"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974955820"/>
            <w:placeholder>
              <w:docPart w:val="1E345F0953E0491889D19251E1915A78"/>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Cada teoria foi criada possuindo uma “abordagem” e, significa dizer que, cada estudo que se transformou em uma teoria teve um enfoque, uma maneira de enfatizar ou evidenciar os valores e relações econômicas, sociais e políticas da época em que foram </w:t>
                </w:r>
                <w:proofErr w:type="gramStart"/>
                <w:r w:rsidRPr="00AC6C37">
                  <w:rPr>
                    <w:lang w:val="pt-BR"/>
                  </w:rPr>
                  <w:t>criadas.</w:t>
                </w:r>
                <w:proofErr w:type="gramEnd"/>
              </w:p>
            </w:tc>
          </w:sdtContent>
        </w:sdt>
      </w:tr>
      <w:tr w:rsidR="006A6A7F" w:rsidRPr="00AC6C37"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297527991"/>
            <w:placeholder>
              <w:docPart w:val="6C0D62270E0F498DBAFF3F3B2C6BBBAC"/>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Segundo Maximiano, (2007), as teorias administrativas são conhecimentos organizados e produzidos pela experiência prática das organizações e são fundamentadas como um conjunto de afirmações e regras, feitas para formatar o que se verifica como </w:t>
                </w:r>
                <w:proofErr w:type="gramStart"/>
                <w:r w:rsidRPr="00AC6C37">
                  <w:rPr>
                    <w:lang w:val="pt-BR"/>
                  </w:rPr>
                  <w:t>realidade.</w:t>
                </w:r>
                <w:proofErr w:type="gramEnd"/>
              </w:p>
            </w:tc>
          </w:sdtContent>
        </w:sdt>
      </w:tr>
      <w:tr w:rsidR="006A6A7F" w:rsidRPr="00AC6C37"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551306498"/>
            <w:placeholder>
              <w:docPart w:val="E5F568E53FDC460886E748E6BB45F649"/>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Provando o avanço revolucionário que a Ciência Administrativa alcançou e para acompanhar as rápidas mudanças atuais, todas essas Teorias foram desenvolvidas buscando a adaptação necessária à sobrevivência das organizações em </w:t>
                </w:r>
                <w:proofErr w:type="gramStart"/>
                <w:r w:rsidRPr="00AC6C37">
                  <w:rPr>
                    <w:lang w:val="pt-BR"/>
                  </w:rPr>
                  <w:t>geral.</w:t>
                </w:r>
                <w:proofErr w:type="gramEnd"/>
              </w:p>
            </w:tc>
          </w:sdtContent>
        </w:sdt>
      </w:tr>
      <w:tr w:rsidR="006A6A7F" w:rsidRPr="0086630C" w:rsidTr="005D2A44">
        <w:tc>
          <w:tcPr>
            <w:tcW w:w="745" w:type="dxa"/>
            <w:vAlign w:val="bottom"/>
          </w:tcPr>
          <w:p w:rsidR="006A6A7F" w:rsidRPr="0086630C" w:rsidRDefault="006A6A7F" w:rsidP="005D2A44">
            <w:pPr>
              <w:pStyle w:val="Classdetails"/>
              <w:framePr w:hSpace="0" w:wrap="auto" w:vAnchor="margin" w:hAnchor="text" w:yAlign="inline"/>
              <w:rPr>
                <w:lang w:val="pt-BR"/>
              </w:rPr>
            </w:pPr>
          </w:p>
        </w:tc>
        <w:tc>
          <w:tcPr>
            <w:tcW w:w="540" w:type="dxa"/>
            <w:vAlign w:val="bottom"/>
          </w:tcPr>
          <w:p w:rsidR="006A6A7F" w:rsidRPr="0086630C" w:rsidRDefault="006A6A7F"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436718324"/>
            <w:placeholder>
              <w:docPart w:val="30CCE566429F40CEB7E896C6F746D8E6"/>
            </w:placeholder>
          </w:sdtPr>
          <w:sdtContent>
            <w:tc>
              <w:tcPr>
                <w:tcW w:w="8010" w:type="dxa"/>
                <w:vAlign w:val="bottom"/>
              </w:tcPr>
              <w:p w:rsidR="006A6A7F" w:rsidRPr="0086630C" w:rsidRDefault="00AC6C37" w:rsidP="005D2A44">
                <w:pPr>
                  <w:pStyle w:val="Answers"/>
                  <w:framePr w:hSpace="0" w:wrap="auto" w:vAnchor="margin" w:hAnchor="text" w:xAlign="left" w:yAlign="inline"/>
                  <w:suppressOverlap w:val="0"/>
                  <w:rPr>
                    <w:lang w:val="pt-BR"/>
                  </w:rPr>
                </w:pPr>
                <w:r>
                  <w:t xml:space="preserve"> </w:t>
                </w:r>
                <w:proofErr w:type="spellStart"/>
                <w:proofErr w:type="gramStart"/>
                <w:r w:rsidRPr="00AC6C37">
                  <w:rPr>
                    <w:lang w:val="pt-BR"/>
                  </w:rPr>
                  <w:t>N.d.a</w:t>
                </w:r>
                <w:proofErr w:type="spellEnd"/>
                <w:r w:rsidRPr="00AC6C37">
                  <w:rPr>
                    <w:lang w:val="pt-BR"/>
                  </w:rPr>
                  <w:t>.</w:t>
                </w:r>
                <w:proofErr w:type="gramEnd"/>
              </w:p>
            </w:tc>
          </w:sdtContent>
        </w:sdt>
      </w:tr>
    </w:tbl>
    <w:p w:rsidR="006A6A7F" w:rsidRPr="0086630C" w:rsidRDefault="006A6A7F" w:rsidP="006A6A7F">
      <w:pPr>
        <w:rPr>
          <w:lang w:val="pt-BR"/>
        </w:rPr>
      </w:pPr>
    </w:p>
    <w:p w:rsidR="002752C1" w:rsidRPr="0086630C" w:rsidRDefault="002752C1" w:rsidP="002752C1">
      <w:pPr>
        <w:pStyle w:val="Testsectiontitles"/>
        <w:rPr>
          <w:lang w:val="pt-BR"/>
        </w:rPr>
      </w:pPr>
      <w:r>
        <w:rPr>
          <w:lang w:val="pt-BR"/>
        </w:rPr>
        <w:t>Parte V</w:t>
      </w:r>
      <w:r w:rsidRPr="0086630C">
        <w:rPr>
          <w:lang w:val="pt-BR"/>
        </w:rPr>
        <w:t xml:space="preserve">: </w:t>
      </w:r>
      <w:sdt>
        <w:sdtPr>
          <w:rPr>
            <w:lang w:val="pt-BR"/>
          </w:rPr>
          <w:id w:val="559668129"/>
          <w:placeholder>
            <w:docPart w:val="F5A333C24F7A49028CEFBAEE0C7D0F1B"/>
          </w:placeholder>
        </w:sdtPr>
        <w:sdtContent>
          <w:r w:rsidR="00AC6C37" w:rsidRPr="00AC6C37">
            <w:rPr>
              <w:lang w:val="pt-BR"/>
            </w:rPr>
            <w:t>Estatuto do DCE</w:t>
          </w:r>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2752C1" w:rsidRPr="006A6A7F"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AC6C37" w:rsidP="005D2A44">
            <w:pPr>
              <w:pStyle w:val="Questions"/>
              <w:framePr w:hSpace="0" w:wrap="auto" w:vAnchor="margin" w:hAnchor="text" w:xAlign="left" w:yAlign="inline"/>
              <w:suppressOverlap w:val="0"/>
              <w:rPr>
                <w:lang w:val="pt-BR"/>
              </w:rPr>
            </w:pPr>
            <w:r w:rsidRPr="00AC6C37">
              <w:rPr>
                <w:lang w:val="pt-BR"/>
              </w:rPr>
              <w:t xml:space="preserve"> Não é finalidade do DCE</w:t>
            </w:r>
          </w:p>
        </w:tc>
      </w:tr>
      <w:tr w:rsidR="002752C1" w:rsidRPr="00AC6C37"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1380909689"/>
            <w:placeholder>
              <w:docPart w:val="AB610B1C60784649AD23220758755D8E"/>
            </w:placeholder>
          </w:sdtPr>
          <w:sdtContent>
            <w:tc>
              <w:tcPr>
                <w:tcW w:w="8010" w:type="dxa"/>
                <w:vAlign w:val="bottom"/>
              </w:tcPr>
              <w:p w:rsidR="002752C1"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Representar seus associados, no todo ou em parte, judicial ou extrajudicialmente, defendendo os interesses do conjunto destes, sem qualquer distinção de raça, cor, credo, nacionalidade, sexo, idade, convicção política ou classe </w:t>
                </w:r>
                <w:proofErr w:type="gramStart"/>
                <w:r w:rsidRPr="00AC6C37">
                  <w:rPr>
                    <w:lang w:val="pt-BR"/>
                  </w:rPr>
                  <w:t>social.</w:t>
                </w:r>
                <w:proofErr w:type="gramEnd"/>
              </w:p>
            </w:tc>
          </w:sdtContent>
        </w:sdt>
      </w:tr>
      <w:tr w:rsidR="002752C1" w:rsidRPr="00AC6C37"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720645698"/>
            <w:placeholder>
              <w:docPart w:val="B17CF42998804A25AC21564BDAE3A897"/>
            </w:placeholder>
          </w:sdtPr>
          <w:sdtContent>
            <w:tc>
              <w:tcPr>
                <w:tcW w:w="8010" w:type="dxa"/>
                <w:vAlign w:val="bottom"/>
              </w:tcPr>
              <w:p w:rsidR="002752C1"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Lutar pelo ensino de qualidade e democrático, em todos os níveis, defendendo sempre aos interesses da UCPEL, da região e do Brasil.</w:t>
                </w:r>
                <w:proofErr w:type="gramStart"/>
                <w:proofErr w:type="gramEnd"/>
              </w:p>
            </w:tc>
          </w:sdtContent>
        </w:sdt>
      </w:tr>
      <w:tr w:rsidR="002752C1" w:rsidRPr="00AC6C37"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469523967"/>
            <w:placeholder>
              <w:docPart w:val="FCD1E3F2A4C041909F019B921DA85BCA"/>
            </w:placeholder>
          </w:sdtPr>
          <w:sdtContent>
            <w:tc>
              <w:tcPr>
                <w:tcW w:w="8010" w:type="dxa"/>
                <w:vAlign w:val="bottom"/>
              </w:tcPr>
              <w:p w:rsidR="002752C1"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Buscar a aproximação entre os corpos discente, docente e técnico-administrativo da Universidade Católica de </w:t>
                </w:r>
                <w:proofErr w:type="gramStart"/>
                <w:r w:rsidRPr="00AC6C37">
                  <w:rPr>
                    <w:lang w:val="pt-BR"/>
                  </w:rPr>
                  <w:t>Pelotas.</w:t>
                </w:r>
                <w:proofErr w:type="gramEnd"/>
              </w:p>
            </w:tc>
          </w:sdtContent>
        </w:sdt>
      </w:tr>
      <w:tr w:rsidR="002752C1" w:rsidRPr="00AC6C37"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1358080968"/>
            <w:placeholder>
              <w:docPart w:val="75CC6BF3FD154D2ABF7B29523E4407C5"/>
            </w:placeholder>
          </w:sdtPr>
          <w:sdtContent>
            <w:tc>
              <w:tcPr>
                <w:tcW w:w="8010" w:type="dxa"/>
                <w:vAlign w:val="bottom"/>
              </w:tcPr>
              <w:p w:rsidR="002752C1" w:rsidRPr="0086630C" w:rsidRDefault="00AC6C37" w:rsidP="005D2A44">
                <w:pPr>
                  <w:pStyle w:val="Answers"/>
                  <w:framePr w:hSpace="0" w:wrap="auto" w:vAnchor="margin" w:hAnchor="text" w:xAlign="left" w:yAlign="inline"/>
                  <w:suppressOverlap w:val="0"/>
                  <w:rPr>
                    <w:lang w:val="pt-BR"/>
                  </w:rPr>
                </w:pPr>
                <w:r w:rsidRPr="00AC6C37">
                  <w:rPr>
                    <w:lang w:val="pt-BR"/>
                  </w:rPr>
                  <w:t xml:space="preserve"> Organizar e incentivar promoções de caráter cultural, científico e social que visem o aprimoramento da formação universitária e cidadã de seus </w:t>
                </w:r>
                <w:proofErr w:type="gramStart"/>
                <w:r w:rsidRPr="00AC6C37">
                  <w:rPr>
                    <w:lang w:val="pt-BR"/>
                  </w:rPr>
                  <w:t>associados.</w:t>
                </w:r>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2066682826"/>
            <w:placeholder>
              <w:docPart w:val="867BF36A5F604C8997EA548A844A8D32"/>
            </w:placeholder>
          </w:sdtPr>
          <w:sdtContent>
            <w:tc>
              <w:tcPr>
                <w:tcW w:w="8010" w:type="dxa"/>
                <w:vAlign w:val="bottom"/>
              </w:tcPr>
              <w:p w:rsidR="002752C1" w:rsidRPr="0086630C" w:rsidRDefault="00AC6C37" w:rsidP="005D2A44">
                <w:pPr>
                  <w:pStyle w:val="Answers"/>
                  <w:framePr w:hSpace="0" w:wrap="auto" w:vAnchor="margin" w:hAnchor="text" w:xAlign="left" w:yAlign="inline"/>
                  <w:suppressOverlap w:val="0"/>
                  <w:rPr>
                    <w:lang w:val="pt-BR"/>
                  </w:rPr>
                </w:pPr>
                <w:r>
                  <w:t xml:space="preserve"> </w:t>
                </w:r>
                <w:proofErr w:type="spellStart"/>
                <w:proofErr w:type="gramStart"/>
                <w:r w:rsidRPr="00AC6C37">
                  <w:rPr>
                    <w:lang w:val="pt-BR"/>
                  </w:rPr>
                  <w:t>N.d.a</w:t>
                </w:r>
                <w:proofErr w:type="spellEnd"/>
                <w:r w:rsidRPr="00AC6C37">
                  <w:rPr>
                    <w:lang w:val="pt-BR"/>
                  </w:rPr>
                  <w:t>.</w:t>
                </w:r>
                <w:proofErr w:type="gramEnd"/>
              </w:p>
            </w:tc>
          </w:sdtContent>
        </w:sdt>
      </w:tr>
    </w:tbl>
    <w:p w:rsidR="002752C1" w:rsidRPr="0086630C" w:rsidRDefault="002752C1" w:rsidP="002752C1">
      <w:pPr>
        <w:ind w:left="0" w:firstLine="0"/>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2752C1" w:rsidRPr="0086630C"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5D2A44" w:rsidP="005D2A44">
            <w:pPr>
              <w:pStyle w:val="Questions"/>
              <w:framePr w:hSpace="0" w:wrap="auto" w:vAnchor="margin" w:hAnchor="text" w:xAlign="left" w:yAlign="inline"/>
              <w:suppressOverlap w:val="0"/>
              <w:rPr>
                <w:lang w:val="pt-BR"/>
              </w:rPr>
            </w:pPr>
            <w:r>
              <w:t xml:space="preserve"> </w:t>
            </w:r>
            <w:r w:rsidRPr="005D2A44">
              <w:rPr>
                <w:lang w:val="pt-BR"/>
              </w:rPr>
              <w:t>É Coordenadoria do DCE</w:t>
            </w:r>
          </w:p>
        </w:tc>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1476875053"/>
            <w:placeholder>
              <w:docPart w:val="AB610B1C60784649AD23220758755D8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Coordenador de Pós-Graduação</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281303223"/>
            <w:placeholder>
              <w:docPart w:val="B17CF42998804A25AC21564BDAE3A897"/>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Coordenador de Extensão</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557902620"/>
            <w:placeholder>
              <w:docPart w:val="FCD1E3F2A4C041909F019B921DA85BCA"/>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Coordenador de Recrutamento</w:t>
                </w:r>
              </w:p>
            </w:tc>
          </w:sdtContent>
        </w:sdt>
      </w:tr>
      <w:tr w:rsidR="002752C1" w:rsidRPr="005D2A44"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93330666"/>
            <w:placeholder>
              <w:docPart w:val="75CC6BF3FD154D2ABF7B29523E4407C5"/>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sidRPr="005D2A44">
                  <w:rPr>
                    <w:lang w:val="pt-BR"/>
                  </w:rPr>
                  <w:t xml:space="preserve"> Coordenador de </w:t>
                </w:r>
                <w:proofErr w:type="spellStart"/>
                <w:r w:rsidRPr="005D2A44">
                  <w:rPr>
                    <w:lang w:val="pt-BR"/>
                  </w:rPr>
                  <w:t>Solucionamentos</w:t>
                </w:r>
                <w:proofErr w:type="spellEnd"/>
                <w:r w:rsidRPr="005D2A44">
                  <w:rPr>
                    <w:lang w:val="pt-BR"/>
                  </w:rPr>
                  <w:t xml:space="preserve"> Externos a </w:t>
                </w:r>
                <w:proofErr w:type="spellStart"/>
                <w:proofErr w:type="gramStart"/>
                <w:r w:rsidRPr="005D2A44">
                  <w:rPr>
                    <w:lang w:val="pt-BR"/>
                  </w:rPr>
                  <w:t>UCPel</w:t>
                </w:r>
                <w:proofErr w:type="spellEnd"/>
                <w:proofErr w:type="gramEnd"/>
              </w:p>
            </w:tc>
          </w:sdtContent>
        </w:sdt>
      </w:tr>
      <w:tr w:rsidR="002752C1" w:rsidRPr="0086630C" w:rsidTr="005D2A44">
        <w:tc>
          <w:tcPr>
            <w:tcW w:w="745" w:type="dxa"/>
            <w:vAlign w:val="bottom"/>
          </w:tcPr>
          <w:p w:rsidR="002752C1" w:rsidRDefault="002752C1" w:rsidP="005D2A44">
            <w:pPr>
              <w:pStyle w:val="Classdetails"/>
              <w:framePr w:hSpace="0" w:wrap="auto" w:vAnchor="margin" w:hAnchor="text" w:yAlign="inline"/>
              <w:ind w:left="0" w:firstLine="0"/>
              <w:rPr>
                <w:lang w:val="pt-BR"/>
              </w:rPr>
            </w:pPr>
          </w:p>
          <w:p w:rsidR="005D2A44" w:rsidRPr="0086630C" w:rsidRDefault="005D2A44" w:rsidP="005D2A44">
            <w:pPr>
              <w:pStyle w:val="Classdetails"/>
              <w:framePr w:hSpace="0" w:wrap="auto" w:vAnchor="margin" w:hAnchor="text" w:yAlign="inline"/>
              <w:ind w:left="0" w:firstLine="0"/>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
        </w:tc>
        <w:tc>
          <w:tcPr>
            <w:tcW w:w="8010" w:type="dxa"/>
            <w:vAlign w:val="bottom"/>
          </w:tcPr>
          <w:p w:rsidR="002752C1" w:rsidRPr="0086630C" w:rsidRDefault="002752C1" w:rsidP="005D2A44">
            <w:pPr>
              <w:pStyle w:val="Answers"/>
              <w:framePr w:hSpace="0" w:wrap="auto" w:vAnchor="margin" w:hAnchor="text" w:xAlign="left" w:yAlign="inline"/>
              <w:suppressOverlap w:val="0"/>
              <w:rPr>
                <w:lang w:val="pt-BR"/>
              </w:rPr>
            </w:pPr>
          </w:p>
        </w:tc>
      </w:tr>
    </w:tbl>
    <w:p w:rsidR="002752C1" w:rsidRPr="0086630C" w:rsidRDefault="002752C1" w:rsidP="002752C1">
      <w:pPr>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2752C1" w:rsidRPr="005D2A44"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lastRenderedPageBreak/>
              <w:t>3</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5D2A44" w:rsidP="005D2A44">
            <w:pPr>
              <w:pStyle w:val="Questions"/>
              <w:framePr w:hSpace="0" w:wrap="auto" w:vAnchor="margin" w:hAnchor="text" w:xAlign="left" w:yAlign="inline"/>
              <w:suppressOverlap w:val="0"/>
              <w:rPr>
                <w:lang w:val="pt-BR"/>
              </w:rPr>
            </w:pPr>
            <w:r w:rsidRPr="005D2A44">
              <w:rPr>
                <w:lang w:val="pt-BR"/>
              </w:rPr>
              <w:t xml:space="preserve"> O Conselho dos Diretórios Acadêmicos</w:t>
            </w:r>
          </w:p>
        </w:tc>
      </w:tr>
      <w:tr w:rsidR="002752C1" w:rsidRPr="005D2A44"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971516760"/>
            <w:placeholder>
              <w:docPart w:val="AB610B1C60784649AD23220758755D8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sidRPr="005D2A44">
                  <w:rPr>
                    <w:lang w:val="pt-BR"/>
                  </w:rPr>
                  <w:t xml:space="preserve"> Está imediatamente acima do DCE</w:t>
                </w:r>
              </w:p>
            </w:tc>
          </w:sdtContent>
        </w:sdt>
      </w:tr>
      <w:tr w:rsidR="002752C1" w:rsidRPr="005D2A44"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2009743890"/>
            <w:placeholder>
              <w:docPart w:val="B17CF42998804A25AC21564BDAE3A897"/>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sidRPr="005D2A44">
                  <w:rPr>
                    <w:lang w:val="pt-BR"/>
                  </w:rPr>
                  <w:t xml:space="preserve"> Está imediatamente abaixo do DCE</w:t>
                </w:r>
              </w:p>
            </w:tc>
          </w:sdtContent>
        </w:sdt>
      </w:tr>
      <w:tr w:rsidR="002752C1" w:rsidRPr="005D2A44"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422093594"/>
            <w:placeholder>
              <w:docPart w:val="FCD1E3F2A4C041909F019B921DA85BCA"/>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sidRPr="005D2A44">
                  <w:rPr>
                    <w:lang w:val="pt-BR"/>
                  </w:rPr>
                  <w:t xml:space="preserve"> É composto somente pelos representantes dos Diretórios Acadêmicos</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237716003"/>
            <w:placeholder>
              <w:docPart w:val="75CC6BF3FD154D2ABF7B29523E4407C5"/>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proofErr w:type="spellStart"/>
                <w:proofErr w:type="gramStart"/>
                <w:r w:rsidRPr="005D2A44">
                  <w:rPr>
                    <w:lang w:val="pt-BR"/>
                  </w:rPr>
                  <w:t>N.d.a</w:t>
                </w:r>
                <w:proofErr w:type="spellEnd"/>
                <w:r w:rsidRPr="005D2A44">
                  <w:rPr>
                    <w:lang w:val="pt-BR"/>
                  </w:rPr>
                  <w:t>.</w:t>
                </w:r>
                <w:proofErr w:type="gramEnd"/>
              </w:p>
            </w:tc>
          </w:sdtContent>
        </w:sdt>
      </w:tr>
    </w:tbl>
    <w:p w:rsidR="002752C1" w:rsidRPr="0086630C" w:rsidRDefault="002752C1" w:rsidP="002752C1">
      <w:pPr>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2752C1" w:rsidRPr="005D2A44"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4</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5D2A44" w:rsidP="005D2A44">
            <w:pPr>
              <w:pStyle w:val="Questions"/>
              <w:framePr w:hSpace="0" w:wrap="auto" w:vAnchor="margin" w:hAnchor="text" w:xAlign="left" w:yAlign="inline"/>
              <w:suppressOverlap w:val="0"/>
              <w:rPr>
                <w:lang w:val="pt-BR"/>
              </w:rPr>
            </w:pPr>
            <w:r w:rsidRPr="005D2A44">
              <w:rPr>
                <w:lang w:val="pt-BR"/>
              </w:rPr>
              <w:t xml:space="preserve"> A Assembleia Geral será realizada ordinariamente a cada</w:t>
            </w:r>
          </w:p>
        </w:tc>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475227405"/>
            <w:placeholder>
              <w:docPart w:val="AB610B1C60784649AD23220758755D8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proofErr w:type="gramStart"/>
                <w:r w:rsidRPr="005D2A44">
                  <w:rPr>
                    <w:lang w:val="pt-BR"/>
                  </w:rPr>
                  <w:t>1</w:t>
                </w:r>
                <w:proofErr w:type="gramEnd"/>
                <w:r w:rsidRPr="005D2A44">
                  <w:rPr>
                    <w:lang w:val="pt-BR"/>
                  </w:rPr>
                  <w:t xml:space="preserve"> mês</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164853570"/>
            <w:placeholder>
              <w:docPart w:val="B17CF42998804A25AC21564BDAE3A897"/>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proofErr w:type="gramStart"/>
                <w:r w:rsidRPr="005D2A44">
                  <w:rPr>
                    <w:lang w:val="pt-BR"/>
                  </w:rPr>
                  <w:t>2</w:t>
                </w:r>
                <w:proofErr w:type="gramEnd"/>
                <w:r w:rsidRPr="005D2A44">
                  <w:rPr>
                    <w:lang w:val="pt-BR"/>
                  </w:rPr>
                  <w:t xml:space="preserve"> meses</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298615582"/>
            <w:placeholder>
              <w:docPart w:val="FCD1E3F2A4C041909F019B921DA85BCA"/>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proofErr w:type="gramStart"/>
                <w:r w:rsidRPr="005D2A44">
                  <w:rPr>
                    <w:lang w:val="pt-BR"/>
                  </w:rPr>
                  <w:t>3</w:t>
                </w:r>
                <w:proofErr w:type="gramEnd"/>
                <w:r w:rsidRPr="005D2A44">
                  <w:rPr>
                    <w:lang w:val="pt-BR"/>
                  </w:rPr>
                  <w:t xml:space="preserve"> meses</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1323547079"/>
            <w:placeholder>
              <w:docPart w:val="75CC6BF3FD154D2ABF7B29523E4407C5"/>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proofErr w:type="gramStart"/>
                <w:r w:rsidRPr="005D2A44">
                  <w:rPr>
                    <w:lang w:val="pt-BR"/>
                  </w:rPr>
                  <w:t>4</w:t>
                </w:r>
                <w:proofErr w:type="gramEnd"/>
                <w:r w:rsidRPr="005D2A44">
                  <w:rPr>
                    <w:lang w:val="pt-BR"/>
                  </w:rPr>
                  <w:t xml:space="preserve"> meses</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
        </w:tc>
        <w:tc>
          <w:tcPr>
            <w:tcW w:w="8010" w:type="dxa"/>
            <w:vAlign w:val="bottom"/>
          </w:tcPr>
          <w:p w:rsidR="002752C1" w:rsidRPr="0086630C" w:rsidRDefault="002752C1" w:rsidP="005D2A44">
            <w:pPr>
              <w:pStyle w:val="Answers"/>
              <w:framePr w:hSpace="0" w:wrap="auto" w:vAnchor="margin" w:hAnchor="text" w:xAlign="left" w:yAlign="inline"/>
              <w:suppressOverlap w:val="0"/>
              <w:rPr>
                <w:lang w:val="pt-BR"/>
              </w:rPr>
            </w:pPr>
          </w:p>
        </w:tc>
      </w:tr>
    </w:tbl>
    <w:p w:rsidR="002752C1" w:rsidRPr="0086630C" w:rsidRDefault="002752C1" w:rsidP="002752C1">
      <w:pPr>
        <w:pStyle w:val="Testsectiontitles"/>
        <w:rPr>
          <w:lang w:val="pt-BR"/>
        </w:rPr>
      </w:pPr>
      <w:proofErr w:type="gramStart"/>
      <w:r>
        <w:rPr>
          <w:lang w:val="pt-BR"/>
        </w:rPr>
        <w:t>Parte VI</w:t>
      </w:r>
      <w:proofErr w:type="gramEnd"/>
      <w:r w:rsidRPr="0086630C">
        <w:rPr>
          <w:lang w:val="pt-BR"/>
        </w:rPr>
        <w:t xml:space="preserve">: </w:t>
      </w:r>
      <w:sdt>
        <w:sdtPr>
          <w:rPr>
            <w:lang w:val="pt-BR"/>
          </w:rPr>
          <w:id w:val="1618789176"/>
          <w:placeholder>
            <w:docPart w:val="C437C493FDC548AB9D0146139D422712"/>
          </w:placeholder>
        </w:sdtPr>
        <w:sdtContent>
          <w:r w:rsidR="005D2A44" w:rsidRPr="005D2A44">
            <w:rPr>
              <w:lang w:val="pt-BR"/>
            </w:rPr>
            <w:t xml:space="preserve">Informações específicas do DCE e </w:t>
          </w:r>
          <w:proofErr w:type="spellStart"/>
          <w:r w:rsidR="005D2A44" w:rsidRPr="005D2A44">
            <w:rPr>
              <w:lang w:val="pt-BR"/>
            </w:rPr>
            <w:t>DAs</w:t>
          </w:r>
          <w:proofErr w:type="spellEnd"/>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2752C1" w:rsidRPr="006A6A7F"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1</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5D2A44" w:rsidP="005D2A44">
            <w:pPr>
              <w:pStyle w:val="Questions"/>
              <w:framePr w:hSpace="0" w:wrap="auto" w:vAnchor="margin" w:hAnchor="text" w:xAlign="left" w:yAlign="inline"/>
              <w:suppressOverlap w:val="0"/>
              <w:rPr>
                <w:lang w:val="pt-BR"/>
              </w:rPr>
            </w:pPr>
            <w:r>
              <w:t xml:space="preserve"> </w:t>
            </w:r>
            <w:r w:rsidRPr="005D2A44">
              <w:rPr>
                <w:lang w:val="pt-BR"/>
              </w:rPr>
              <w:t xml:space="preserve">Quantidade de </w:t>
            </w:r>
            <w:proofErr w:type="spellStart"/>
            <w:proofErr w:type="gramStart"/>
            <w:r w:rsidRPr="005D2A44">
              <w:rPr>
                <w:lang w:val="pt-BR"/>
              </w:rPr>
              <w:t>DAs</w:t>
            </w:r>
            <w:proofErr w:type="spellEnd"/>
            <w:proofErr w:type="gramEnd"/>
            <w:r w:rsidRPr="005D2A44">
              <w:rPr>
                <w:lang w:val="pt-BR"/>
              </w:rPr>
              <w:t xml:space="preserve"> ativos</w:t>
            </w:r>
          </w:p>
        </w:tc>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930972877"/>
            <w:placeholder>
              <w:docPart w:val="79B40A5A3A8F4023B41D2F59E076E9CC"/>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proofErr w:type="gramStart"/>
                <w:r>
                  <w:rPr>
                    <w:lang w:val="pt-BR"/>
                  </w:rPr>
                  <w:t>2</w:t>
                </w:r>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378697058"/>
            <w:placeholder>
              <w:docPart w:val="132D83E83DE645C2BCA14A2165072E49"/>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proofErr w:type="gramStart"/>
                <w:r>
                  <w:rPr>
                    <w:lang w:val="pt-BR"/>
                  </w:rPr>
                  <w:t>5</w:t>
                </w:r>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551613223"/>
            <w:placeholder>
              <w:docPart w:val="3D4EA1C5F1444B809C4A40CBF653BB2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proofErr w:type="gramStart"/>
                <w:r>
                  <w:rPr>
                    <w:lang w:val="pt-BR"/>
                  </w:rPr>
                  <w:t>9</w:t>
                </w:r>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1039784635"/>
            <w:placeholder>
              <w:docPart w:val="CD68A4C9686B4FA3AD9EE544A968B4B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Pr>
                    <w:lang w:val="pt-BR"/>
                  </w:rPr>
                  <w:t>17</w:t>
                </w:r>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e</w:t>
            </w:r>
            <w:proofErr w:type="gramEnd"/>
            <w:r w:rsidRPr="0086630C">
              <w:rPr>
                <w:lang w:val="pt-BR"/>
              </w:rPr>
              <w:t>.</w:t>
            </w:r>
          </w:p>
        </w:tc>
        <w:sdt>
          <w:sdtPr>
            <w:rPr>
              <w:lang w:val="pt-BR"/>
            </w:rPr>
            <w:id w:val="-1363750036"/>
            <w:placeholder>
              <w:docPart w:val="347E0859E85544348DFF9D2B4C6B7B4D"/>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rPr>
                    <w:lang w:val="pt-BR"/>
                  </w:rPr>
                  <w:t>20</w:t>
                </w:r>
              </w:p>
            </w:tc>
          </w:sdtContent>
        </w:sdt>
      </w:tr>
    </w:tbl>
    <w:p w:rsidR="002752C1" w:rsidRPr="0086630C" w:rsidRDefault="002752C1" w:rsidP="002752C1">
      <w:pPr>
        <w:ind w:left="0" w:firstLine="0"/>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2752C1" w:rsidRPr="005D2A44" w:rsidTr="008E126E">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2</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5D2A44" w:rsidP="005D2A44">
            <w:pPr>
              <w:pStyle w:val="Questions"/>
              <w:framePr w:hSpace="0" w:wrap="auto" w:vAnchor="margin" w:hAnchor="text" w:xAlign="left" w:yAlign="inline"/>
              <w:suppressOverlap w:val="0"/>
              <w:rPr>
                <w:lang w:val="pt-BR"/>
              </w:rPr>
            </w:pPr>
            <w:r w:rsidRPr="005D2A44">
              <w:rPr>
                <w:lang w:val="pt-BR"/>
              </w:rPr>
              <w:t xml:space="preserve"> Repasse do último Mês do DCE (outubro)</w:t>
            </w:r>
          </w:p>
        </w:tc>
      </w:tr>
      <w:tr w:rsidR="002752C1" w:rsidRPr="0086630C" w:rsidTr="008E126E">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785712217"/>
            <w:placeholder>
              <w:docPart w:val="79B40A5A3A8F4023B41D2F59E076E9CC"/>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R$ 156,32</w:t>
                </w:r>
              </w:p>
            </w:tc>
          </w:sdtContent>
        </w:sdt>
      </w:tr>
      <w:tr w:rsidR="002752C1" w:rsidRPr="0086630C" w:rsidTr="008E126E">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548649982"/>
            <w:placeholder>
              <w:docPart w:val="132D83E83DE645C2BCA14A2165072E49"/>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R$ 471,67</w:t>
                </w:r>
              </w:p>
            </w:tc>
          </w:sdtContent>
        </w:sdt>
      </w:tr>
      <w:tr w:rsidR="002752C1" w:rsidRPr="0086630C" w:rsidTr="008E126E">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800109668"/>
            <w:placeholder>
              <w:docPart w:val="3D4EA1C5F1444B809C4A40CBF653BB2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R$ 563,70</w:t>
                </w:r>
              </w:p>
            </w:tc>
          </w:sdtContent>
        </w:sdt>
      </w:tr>
      <w:tr w:rsidR="002752C1" w:rsidRPr="0086630C" w:rsidTr="008E126E">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407664115"/>
            <w:placeholder>
              <w:docPart w:val="CD68A4C9686B4FA3AD9EE544A968B4BE"/>
            </w:placeholder>
          </w:sdtPr>
          <w:sdtContent>
            <w:tc>
              <w:tcPr>
                <w:tcW w:w="8010" w:type="dxa"/>
                <w:vAlign w:val="bottom"/>
              </w:tcPr>
              <w:p w:rsidR="002752C1" w:rsidRPr="0086630C" w:rsidRDefault="005D2A44" w:rsidP="005D2A44">
                <w:pPr>
                  <w:pStyle w:val="Answers"/>
                  <w:framePr w:hSpace="0" w:wrap="auto" w:vAnchor="margin" w:hAnchor="text" w:xAlign="left" w:yAlign="inline"/>
                  <w:suppressOverlap w:val="0"/>
                  <w:rPr>
                    <w:lang w:val="pt-BR"/>
                  </w:rPr>
                </w:pPr>
                <w:r>
                  <w:t xml:space="preserve"> </w:t>
                </w:r>
                <w:r w:rsidRPr="005D2A44">
                  <w:rPr>
                    <w:lang w:val="pt-BR"/>
                  </w:rPr>
                  <w:t xml:space="preserve">R$ 1245,20 </w:t>
                </w:r>
              </w:p>
            </w:tc>
          </w:sdtContent>
        </w:sdt>
      </w:tr>
    </w:tbl>
    <w:p w:rsidR="002752C1" w:rsidRPr="0086630C" w:rsidRDefault="002752C1" w:rsidP="008E126E">
      <w:pPr>
        <w:ind w:left="0" w:firstLine="0"/>
        <w:rPr>
          <w:lang w:val="pt-BR"/>
        </w:rPr>
      </w:pPr>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745"/>
        <w:gridCol w:w="540"/>
        <w:gridCol w:w="8010"/>
      </w:tblGrid>
      <w:tr w:rsidR="002752C1" w:rsidRPr="008E126E" w:rsidTr="005D2A44">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t>3</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8E126E" w:rsidP="005D2A44">
            <w:pPr>
              <w:pStyle w:val="Questions"/>
              <w:framePr w:hSpace="0" w:wrap="auto" w:vAnchor="margin" w:hAnchor="text" w:xAlign="left" w:yAlign="inline"/>
              <w:suppressOverlap w:val="0"/>
              <w:rPr>
                <w:lang w:val="pt-BR"/>
              </w:rPr>
            </w:pPr>
            <w:r w:rsidRPr="008E126E">
              <w:rPr>
                <w:lang w:val="pt-BR"/>
              </w:rPr>
              <w:t xml:space="preserve"> Onde se localiza a sede do DCE</w:t>
            </w:r>
          </w:p>
        </w:tc>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916050591"/>
            <w:placeholder>
              <w:docPart w:val="79B40A5A3A8F4023B41D2F59E076E9CC"/>
            </w:placeholder>
          </w:sdtPr>
          <w:sdtContent>
            <w:tc>
              <w:tcPr>
                <w:tcW w:w="8010" w:type="dxa"/>
                <w:vAlign w:val="bottom"/>
              </w:tcPr>
              <w:p w:rsidR="002752C1" w:rsidRPr="0086630C" w:rsidRDefault="008E126E" w:rsidP="005D2A44">
                <w:pPr>
                  <w:pStyle w:val="Answers"/>
                  <w:framePr w:hSpace="0" w:wrap="auto" w:vAnchor="margin" w:hAnchor="text" w:xAlign="left" w:yAlign="inline"/>
                  <w:suppressOverlap w:val="0"/>
                  <w:rPr>
                    <w:lang w:val="pt-BR"/>
                  </w:rPr>
                </w:pPr>
                <w:r>
                  <w:t xml:space="preserve"> </w:t>
                </w:r>
                <w:r w:rsidRPr="008E126E">
                  <w:rPr>
                    <w:lang w:val="pt-BR"/>
                  </w:rPr>
                  <w:t>Rua Gonçalves Chaves, 373</w:t>
                </w:r>
                <w:proofErr w:type="gramStart"/>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853403274"/>
            <w:placeholder>
              <w:docPart w:val="132D83E83DE645C2BCA14A2165072E49"/>
            </w:placeholder>
          </w:sdtPr>
          <w:sdtContent>
            <w:tc>
              <w:tcPr>
                <w:tcW w:w="8010" w:type="dxa"/>
                <w:vAlign w:val="bottom"/>
              </w:tcPr>
              <w:p w:rsidR="002752C1" w:rsidRPr="0086630C" w:rsidRDefault="008E126E" w:rsidP="005D2A44">
                <w:pPr>
                  <w:pStyle w:val="Answers"/>
                  <w:framePr w:hSpace="0" w:wrap="auto" w:vAnchor="margin" w:hAnchor="text" w:xAlign="left" w:yAlign="inline"/>
                  <w:suppressOverlap w:val="0"/>
                  <w:rPr>
                    <w:lang w:val="pt-BR"/>
                  </w:rPr>
                </w:pPr>
                <w:r>
                  <w:t xml:space="preserve"> </w:t>
                </w:r>
                <w:r w:rsidRPr="008E126E">
                  <w:rPr>
                    <w:lang w:val="pt-BR"/>
                  </w:rPr>
                  <w:t>Rua Dom Pedro II, 853</w:t>
                </w:r>
                <w:proofErr w:type="gramStart"/>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459030779"/>
            <w:placeholder>
              <w:docPart w:val="3D4EA1C5F1444B809C4A40CBF653BB2E"/>
            </w:placeholder>
          </w:sdtPr>
          <w:sdtContent>
            <w:tc>
              <w:tcPr>
                <w:tcW w:w="8010" w:type="dxa"/>
                <w:vAlign w:val="bottom"/>
              </w:tcPr>
              <w:p w:rsidR="002752C1" w:rsidRPr="0086630C" w:rsidRDefault="008E126E" w:rsidP="005D2A44">
                <w:pPr>
                  <w:pStyle w:val="Answers"/>
                  <w:framePr w:hSpace="0" w:wrap="auto" w:vAnchor="margin" w:hAnchor="text" w:xAlign="left" w:yAlign="inline"/>
                  <w:suppressOverlap w:val="0"/>
                  <w:rPr>
                    <w:lang w:val="pt-BR"/>
                  </w:rPr>
                </w:pPr>
                <w:r>
                  <w:t xml:space="preserve"> </w:t>
                </w:r>
                <w:r w:rsidRPr="008E126E">
                  <w:rPr>
                    <w:lang w:val="pt-BR"/>
                  </w:rPr>
                  <w:t>Rua Felix da Cunha, 412</w:t>
                </w:r>
                <w:proofErr w:type="gramStart"/>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1020816546"/>
            <w:placeholder>
              <w:docPart w:val="CD68A4C9686B4FA3AD9EE544A968B4BE"/>
            </w:placeholder>
          </w:sdtPr>
          <w:sdtContent>
            <w:tc>
              <w:tcPr>
                <w:tcW w:w="8010" w:type="dxa"/>
                <w:vAlign w:val="bottom"/>
              </w:tcPr>
              <w:p w:rsidR="002752C1" w:rsidRPr="0086630C" w:rsidRDefault="008E126E" w:rsidP="005D2A44">
                <w:pPr>
                  <w:pStyle w:val="Answers"/>
                  <w:framePr w:hSpace="0" w:wrap="auto" w:vAnchor="margin" w:hAnchor="text" w:xAlign="left" w:yAlign="inline"/>
                  <w:suppressOverlap w:val="0"/>
                  <w:rPr>
                    <w:lang w:val="pt-BR"/>
                  </w:rPr>
                </w:pPr>
                <w:r>
                  <w:t xml:space="preserve"> </w:t>
                </w:r>
                <w:r w:rsidRPr="008E126E">
                  <w:rPr>
                    <w:lang w:val="pt-BR"/>
                  </w:rPr>
                  <w:t>Rua Dom Pedro II, 756</w:t>
                </w:r>
                <w:proofErr w:type="gramStart"/>
                <w:proofErr w:type="gramEnd"/>
              </w:p>
            </w:tc>
          </w:sdtContent>
        </w:sdt>
      </w:tr>
      <w:tr w:rsidR="002752C1" w:rsidRPr="0086630C" w:rsidTr="005D2A44">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
        </w:tc>
        <w:tc>
          <w:tcPr>
            <w:tcW w:w="8010" w:type="dxa"/>
            <w:vAlign w:val="bottom"/>
          </w:tcPr>
          <w:p w:rsidR="002752C1" w:rsidRDefault="002752C1" w:rsidP="005D2A44">
            <w:pPr>
              <w:pStyle w:val="Answers"/>
              <w:framePr w:hSpace="0" w:wrap="auto" w:vAnchor="margin" w:hAnchor="text" w:xAlign="left" w:yAlign="inline"/>
              <w:suppressOverlap w:val="0"/>
              <w:rPr>
                <w:lang w:val="pt-BR"/>
              </w:rPr>
            </w:pPr>
          </w:p>
          <w:p w:rsidR="004E12E6" w:rsidRPr="0086630C" w:rsidRDefault="004E12E6" w:rsidP="005D2A44">
            <w:pPr>
              <w:pStyle w:val="Answers"/>
              <w:framePr w:hSpace="0" w:wrap="auto" w:vAnchor="margin" w:hAnchor="text" w:xAlign="left" w:yAlign="inline"/>
              <w:suppressOverlap w:val="0"/>
              <w:rPr>
                <w:lang w:val="pt-BR"/>
              </w:rPr>
            </w:pPr>
          </w:p>
        </w:tc>
      </w:tr>
    </w:tbl>
    <w:p w:rsidR="002752C1" w:rsidRPr="0086630C" w:rsidRDefault="002752C1" w:rsidP="002752C1">
      <w:pPr>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2752C1" w:rsidRPr="007B0723" w:rsidTr="007B0723">
        <w:tc>
          <w:tcPr>
            <w:tcW w:w="745" w:type="dxa"/>
            <w:vAlign w:val="bottom"/>
          </w:tcPr>
          <w:p w:rsidR="002752C1" w:rsidRPr="0086630C" w:rsidRDefault="002752C1" w:rsidP="005D2A44">
            <w:pPr>
              <w:pStyle w:val="Questionnumbering"/>
              <w:framePr w:hSpace="0" w:wrap="auto" w:vAnchor="margin" w:hAnchor="text" w:xAlign="left" w:yAlign="inline"/>
              <w:suppressOverlap w:val="0"/>
              <w:rPr>
                <w:lang w:val="pt-BR"/>
              </w:rPr>
            </w:pPr>
            <w:proofErr w:type="gramStart"/>
            <w:r w:rsidRPr="0086630C">
              <w:rPr>
                <w:lang w:val="pt-BR"/>
              </w:rPr>
              <w:lastRenderedPageBreak/>
              <w:t>4</w:t>
            </w:r>
            <w:proofErr w:type="gramEnd"/>
            <w:r w:rsidRPr="0086630C">
              <w:rPr>
                <w:lang w:val="pt-BR"/>
              </w:rPr>
              <w:t>)</w:t>
            </w:r>
          </w:p>
        </w:tc>
        <w:tc>
          <w:tcPr>
            <w:tcW w:w="540" w:type="dxa"/>
            <w:tcBorders>
              <w:bottom w:val="single" w:sz="4" w:space="0" w:color="auto"/>
            </w:tcBorders>
            <w:vAlign w:val="bottom"/>
          </w:tcPr>
          <w:p w:rsidR="002752C1" w:rsidRPr="0086630C" w:rsidRDefault="002752C1" w:rsidP="005D2A44">
            <w:pPr>
              <w:pStyle w:val="Questions"/>
              <w:framePr w:hSpace="0" w:wrap="auto" w:vAnchor="margin" w:hAnchor="text" w:xAlign="left" w:yAlign="inline"/>
              <w:suppressOverlap w:val="0"/>
              <w:rPr>
                <w:lang w:val="pt-BR"/>
              </w:rPr>
            </w:pPr>
          </w:p>
        </w:tc>
        <w:tc>
          <w:tcPr>
            <w:tcW w:w="8010" w:type="dxa"/>
          </w:tcPr>
          <w:p w:rsidR="002752C1" w:rsidRPr="0086630C" w:rsidRDefault="007B0723" w:rsidP="005D2A44">
            <w:pPr>
              <w:pStyle w:val="Questions"/>
              <w:framePr w:hSpace="0" w:wrap="auto" w:vAnchor="margin" w:hAnchor="text" w:xAlign="left" w:yAlign="inline"/>
              <w:suppressOverlap w:val="0"/>
              <w:rPr>
                <w:lang w:val="pt-BR"/>
              </w:rPr>
            </w:pPr>
            <w:r w:rsidRPr="007B0723">
              <w:rPr>
                <w:lang w:val="pt-BR"/>
              </w:rPr>
              <w:t xml:space="preserve"> Qual desses cursos possui Diretório Acadêmico</w:t>
            </w:r>
          </w:p>
        </w:tc>
      </w:tr>
      <w:tr w:rsidR="002752C1" w:rsidRPr="0086630C" w:rsidTr="007B0723">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tcBorders>
              <w:top w:val="single" w:sz="4" w:space="0" w:color="auto"/>
            </w:tcBorders>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a.</w:t>
            </w:r>
            <w:proofErr w:type="gramEnd"/>
          </w:p>
        </w:tc>
        <w:sdt>
          <w:sdtPr>
            <w:rPr>
              <w:lang w:val="pt-BR"/>
            </w:rPr>
            <w:id w:val="2027903673"/>
            <w:placeholder>
              <w:docPart w:val="79B40A5A3A8F4023B41D2F59E076E9CC"/>
            </w:placeholder>
          </w:sdtPr>
          <w:sdtContent>
            <w:tc>
              <w:tcPr>
                <w:tcW w:w="8010" w:type="dxa"/>
                <w:vAlign w:val="bottom"/>
              </w:tcPr>
              <w:p w:rsidR="002752C1" w:rsidRPr="0086630C" w:rsidRDefault="007B0723" w:rsidP="005D2A44">
                <w:pPr>
                  <w:pStyle w:val="Answers"/>
                  <w:framePr w:hSpace="0" w:wrap="auto" w:vAnchor="margin" w:hAnchor="text" w:xAlign="left" w:yAlign="inline"/>
                  <w:suppressOverlap w:val="0"/>
                  <w:rPr>
                    <w:lang w:val="pt-BR"/>
                  </w:rPr>
                </w:pPr>
                <w:r>
                  <w:t xml:space="preserve"> </w:t>
                </w:r>
                <w:r w:rsidRPr="007B0723">
                  <w:rPr>
                    <w:lang w:val="pt-BR"/>
                  </w:rPr>
                  <w:t>Engenharia Elétrica</w:t>
                </w:r>
              </w:p>
            </w:tc>
          </w:sdtContent>
        </w:sdt>
      </w:tr>
      <w:tr w:rsidR="002752C1" w:rsidRPr="0086630C" w:rsidTr="007B0723">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b.</w:t>
            </w:r>
            <w:proofErr w:type="gramEnd"/>
          </w:p>
        </w:tc>
        <w:sdt>
          <w:sdtPr>
            <w:rPr>
              <w:lang w:val="pt-BR"/>
            </w:rPr>
            <w:id w:val="-1251888009"/>
            <w:placeholder>
              <w:docPart w:val="132D83E83DE645C2BCA14A2165072E49"/>
            </w:placeholder>
          </w:sdtPr>
          <w:sdtContent>
            <w:tc>
              <w:tcPr>
                <w:tcW w:w="8010" w:type="dxa"/>
                <w:vAlign w:val="bottom"/>
              </w:tcPr>
              <w:p w:rsidR="002752C1" w:rsidRPr="0086630C" w:rsidRDefault="007B0723" w:rsidP="005D2A44">
                <w:pPr>
                  <w:pStyle w:val="Answers"/>
                  <w:framePr w:hSpace="0" w:wrap="auto" w:vAnchor="margin" w:hAnchor="text" w:xAlign="left" w:yAlign="inline"/>
                  <w:suppressOverlap w:val="0"/>
                  <w:rPr>
                    <w:lang w:val="pt-BR"/>
                  </w:rPr>
                </w:pPr>
                <w:r>
                  <w:t xml:space="preserve"> </w:t>
                </w:r>
                <w:r w:rsidRPr="007B0723">
                  <w:rPr>
                    <w:lang w:val="pt-BR"/>
                  </w:rPr>
                  <w:t>Psicologia</w:t>
                </w:r>
              </w:p>
            </w:tc>
          </w:sdtContent>
        </w:sdt>
      </w:tr>
      <w:tr w:rsidR="002752C1" w:rsidRPr="0086630C" w:rsidTr="007B0723">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c.</w:t>
            </w:r>
            <w:proofErr w:type="gramEnd"/>
          </w:p>
        </w:tc>
        <w:sdt>
          <w:sdtPr>
            <w:rPr>
              <w:lang w:val="pt-BR"/>
            </w:rPr>
            <w:id w:val="-1483308426"/>
            <w:placeholder>
              <w:docPart w:val="3D4EA1C5F1444B809C4A40CBF653BB2E"/>
            </w:placeholder>
          </w:sdtPr>
          <w:sdtContent>
            <w:tc>
              <w:tcPr>
                <w:tcW w:w="8010" w:type="dxa"/>
                <w:vAlign w:val="bottom"/>
              </w:tcPr>
              <w:p w:rsidR="002752C1" w:rsidRPr="0086630C" w:rsidRDefault="007B0723" w:rsidP="005D2A44">
                <w:pPr>
                  <w:pStyle w:val="Answers"/>
                  <w:framePr w:hSpace="0" w:wrap="auto" w:vAnchor="margin" w:hAnchor="text" w:xAlign="left" w:yAlign="inline"/>
                  <w:suppressOverlap w:val="0"/>
                  <w:rPr>
                    <w:lang w:val="pt-BR"/>
                  </w:rPr>
                </w:pPr>
                <w:r>
                  <w:t xml:space="preserve"> </w:t>
                </w:r>
                <w:r w:rsidRPr="007B0723">
                  <w:rPr>
                    <w:lang w:val="pt-BR"/>
                  </w:rPr>
                  <w:t>Economia</w:t>
                </w:r>
              </w:p>
            </w:tc>
          </w:sdtContent>
        </w:sdt>
      </w:tr>
      <w:tr w:rsidR="002752C1" w:rsidRPr="0086630C" w:rsidTr="007B0723">
        <w:tc>
          <w:tcPr>
            <w:tcW w:w="745" w:type="dxa"/>
            <w:vAlign w:val="bottom"/>
          </w:tcPr>
          <w:p w:rsidR="002752C1" w:rsidRPr="0086630C" w:rsidRDefault="002752C1" w:rsidP="005D2A44">
            <w:pPr>
              <w:pStyle w:val="Classdetails"/>
              <w:framePr w:hSpace="0" w:wrap="auto" w:vAnchor="margin" w:hAnchor="text" w:yAlign="inline"/>
              <w:rPr>
                <w:lang w:val="pt-BR"/>
              </w:rPr>
            </w:pPr>
          </w:p>
        </w:tc>
        <w:tc>
          <w:tcPr>
            <w:tcW w:w="540" w:type="dxa"/>
            <w:vAlign w:val="bottom"/>
          </w:tcPr>
          <w:p w:rsidR="002752C1" w:rsidRPr="0086630C" w:rsidRDefault="002752C1" w:rsidP="005D2A44">
            <w:pPr>
              <w:pStyle w:val="Answerletteringa"/>
              <w:framePr w:hSpace="0" w:wrap="auto" w:vAnchor="margin" w:hAnchor="text" w:xAlign="left" w:yAlign="inline"/>
              <w:suppressOverlap w:val="0"/>
              <w:rPr>
                <w:lang w:val="pt-BR"/>
              </w:rPr>
            </w:pPr>
            <w:proofErr w:type="gramStart"/>
            <w:r w:rsidRPr="0086630C">
              <w:rPr>
                <w:lang w:val="pt-BR"/>
              </w:rPr>
              <w:t>d.</w:t>
            </w:r>
            <w:proofErr w:type="gramEnd"/>
          </w:p>
        </w:tc>
        <w:sdt>
          <w:sdtPr>
            <w:rPr>
              <w:lang w:val="pt-BR"/>
            </w:rPr>
            <w:id w:val="949752323"/>
            <w:placeholder>
              <w:docPart w:val="CD68A4C9686B4FA3AD9EE544A968B4BE"/>
            </w:placeholder>
          </w:sdtPr>
          <w:sdtContent>
            <w:tc>
              <w:tcPr>
                <w:tcW w:w="8010" w:type="dxa"/>
                <w:vAlign w:val="bottom"/>
              </w:tcPr>
              <w:p w:rsidR="002752C1" w:rsidRPr="0086630C" w:rsidRDefault="007B0723" w:rsidP="005D2A44">
                <w:pPr>
                  <w:pStyle w:val="Answers"/>
                  <w:framePr w:hSpace="0" w:wrap="auto" w:vAnchor="margin" w:hAnchor="text" w:xAlign="left" w:yAlign="inline"/>
                  <w:suppressOverlap w:val="0"/>
                  <w:rPr>
                    <w:lang w:val="pt-BR"/>
                  </w:rPr>
                </w:pPr>
                <w:r>
                  <w:t xml:space="preserve"> </w:t>
                </w:r>
                <w:r w:rsidRPr="007B0723">
                  <w:rPr>
                    <w:lang w:val="pt-BR"/>
                  </w:rPr>
                  <w:t>Administração</w:t>
                </w:r>
              </w:p>
            </w:tc>
          </w:sdtContent>
        </w:sdt>
      </w:tr>
    </w:tbl>
    <w:p w:rsidR="003C703B" w:rsidRDefault="003C703B" w:rsidP="007B0723">
      <w:pPr>
        <w:ind w:left="0" w:firstLine="0"/>
        <w:rPr>
          <w:lang w:val="pt-BR"/>
        </w:rPr>
      </w:pPr>
    </w:p>
    <w:p w:rsidR="00070205" w:rsidRDefault="00070205" w:rsidP="00070205">
      <w:pPr>
        <w:pStyle w:val="Testsectiontitles"/>
        <w:rPr>
          <w:lang w:val="pt-BR"/>
        </w:rPr>
      </w:pPr>
      <w:r>
        <w:rPr>
          <w:lang w:val="pt-BR"/>
        </w:rPr>
        <w:t>Parte VI</w:t>
      </w:r>
      <w:r>
        <w:rPr>
          <w:lang w:val="pt-BR"/>
        </w:rPr>
        <w:t>I</w:t>
      </w:r>
      <w:r w:rsidRPr="0086630C">
        <w:rPr>
          <w:lang w:val="pt-BR"/>
        </w:rPr>
        <w:t xml:space="preserve">: </w:t>
      </w:r>
      <w:sdt>
        <w:sdtPr>
          <w:rPr>
            <w:lang w:val="pt-BR"/>
          </w:rPr>
          <w:id w:val="1758869873"/>
          <w:placeholder>
            <w:docPart w:val="5F07525368F14118BA477BFDB2EF4C7E"/>
          </w:placeholder>
        </w:sdtPr>
        <w:sdtContent>
          <w:r>
            <w:rPr>
              <w:lang w:val="pt-BR"/>
            </w:rPr>
            <w:t>Redação</w:t>
          </w:r>
        </w:sdtContent>
      </w:sdt>
    </w:p>
    <w:tbl>
      <w:tblPr>
        <w:tblpPr w:leftFromText="187" w:rightFromText="187" w:vertAnchor="text" w:horzAnchor="page" w:tblpX="1585" w:tblpY="1"/>
        <w:tblOverlap w:val="never"/>
        <w:tblW w:w="0" w:type="auto"/>
        <w:tblLayout w:type="fixed"/>
        <w:tblCellMar>
          <w:left w:w="115" w:type="dxa"/>
          <w:right w:w="115" w:type="dxa"/>
        </w:tblCellMar>
        <w:tblLook w:val="04A0" w:firstRow="1" w:lastRow="0" w:firstColumn="1" w:lastColumn="0" w:noHBand="0" w:noVBand="1"/>
      </w:tblPr>
      <w:tblGrid>
        <w:gridCol w:w="8010"/>
      </w:tblGrid>
      <w:tr w:rsidR="00070205" w:rsidRPr="00070205" w:rsidTr="008345D1">
        <w:tc>
          <w:tcPr>
            <w:tcW w:w="8010" w:type="dxa"/>
          </w:tcPr>
          <w:p w:rsidR="00070205" w:rsidRDefault="00070205" w:rsidP="00070205">
            <w:pPr>
              <w:pStyle w:val="Questions"/>
              <w:framePr w:hSpace="0" w:wrap="auto" w:vAnchor="margin" w:hAnchor="text" w:xAlign="left" w:yAlign="inline"/>
              <w:suppressOverlap w:val="0"/>
              <w:rPr>
                <w:lang w:val="pt-BR"/>
              </w:rPr>
            </w:pPr>
            <w:r>
              <w:rPr>
                <w:lang w:val="pt-BR"/>
              </w:rPr>
              <w:t>Instruções</w:t>
            </w:r>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Elabore uma redação de, no mínimo, 15 linhas, usando o espaço próprio na Folha de Redação.</w:t>
            </w:r>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Faça uma revisão do texto antes de passá-lo à folha definitiva.</w:t>
            </w:r>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Na sua redação, você deve:</w:t>
            </w:r>
          </w:p>
          <w:p w:rsidR="00070205" w:rsidRPr="00070205" w:rsidRDefault="00070205" w:rsidP="00070205">
            <w:pPr>
              <w:pStyle w:val="Questions"/>
              <w:framePr w:hSpace="0" w:wrap="auto" w:vAnchor="margin" w:hAnchor="text" w:xAlign="left" w:yAlign="inline"/>
              <w:ind w:firstLine="0"/>
              <w:suppressOverlap w:val="0"/>
              <w:rPr>
                <w:lang w:val="pt-BR"/>
              </w:rPr>
            </w:pPr>
            <w:r w:rsidRPr="00070205">
              <w:rPr>
                <w:lang w:val="pt-BR"/>
              </w:rPr>
              <w:t>- ocupar as linhas de uma até a outra margem, observando o espaçamento adequado entre as palavras e respeitando os parágrafos;</w:t>
            </w:r>
          </w:p>
          <w:p w:rsidR="00070205" w:rsidRDefault="00070205" w:rsidP="00070205">
            <w:pPr>
              <w:pStyle w:val="Questions"/>
              <w:framePr w:hSpace="0" w:wrap="auto" w:vAnchor="margin" w:hAnchor="text" w:xAlign="left" w:yAlign="inline"/>
              <w:ind w:firstLine="0"/>
              <w:suppressOverlap w:val="0"/>
              <w:rPr>
                <w:lang w:val="pt-BR"/>
              </w:rPr>
            </w:pPr>
            <w:r w:rsidRPr="00070205">
              <w:rPr>
                <w:lang w:val="pt-BR"/>
              </w:rPr>
              <w:t xml:space="preserve">- utilizar linguagem clara, seguir as normas do português padrão, redigir com letra legível e usar </w:t>
            </w:r>
            <w:proofErr w:type="gramStart"/>
            <w:r w:rsidRPr="00070205">
              <w:rPr>
                <w:lang w:val="pt-BR"/>
              </w:rPr>
              <w:t>somente</w:t>
            </w:r>
            <w:proofErr w:type="gramEnd"/>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Não será aceita redação em versos.</w:t>
            </w:r>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Qualquer redação, por mais bem feita que esteja, terá nota zero se fugir, completamente, da orientação</w:t>
            </w:r>
            <w:r>
              <w:rPr>
                <w:lang w:val="pt-BR"/>
              </w:rPr>
              <w:t xml:space="preserve"> </w:t>
            </w:r>
            <w:r w:rsidRPr="00070205">
              <w:rPr>
                <w:lang w:val="pt-BR"/>
              </w:rPr>
              <w:t>proposta.</w:t>
            </w:r>
          </w:p>
          <w:p w:rsidR="00070205" w:rsidRDefault="00070205" w:rsidP="00070205">
            <w:pPr>
              <w:pStyle w:val="Questions"/>
              <w:framePr w:hSpace="0" w:wrap="auto" w:vAnchor="margin" w:hAnchor="text" w:xAlign="left" w:yAlign="inline"/>
              <w:numPr>
                <w:ilvl w:val="0"/>
                <w:numId w:val="9"/>
              </w:numPr>
              <w:suppressOverlap w:val="0"/>
              <w:rPr>
                <w:lang w:val="pt-BR"/>
              </w:rPr>
            </w:pPr>
            <w:r w:rsidRPr="00070205">
              <w:rPr>
                <w:lang w:val="pt-BR"/>
              </w:rPr>
              <w:t>Não se esqueça de colocar um título.</w:t>
            </w:r>
          </w:p>
          <w:p w:rsidR="00070205" w:rsidRPr="00070205" w:rsidRDefault="00070205" w:rsidP="00070205">
            <w:pPr>
              <w:pStyle w:val="Questions"/>
              <w:framePr w:hSpace="0" w:wrap="auto" w:vAnchor="margin" w:hAnchor="text" w:xAlign="left" w:yAlign="inline"/>
              <w:ind w:firstLine="0"/>
              <w:suppressOverlap w:val="0"/>
              <w:rPr>
                <w:lang w:val="pt-BR"/>
              </w:rPr>
            </w:pPr>
          </w:p>
        </w:tc>
      </w:tr>
    </w:tbl>
    <w:p w:rsidR="00070205" w:rsidRPr="0086630C" w:rsidRDefault="00070205" w:rsidP="00070205">
      <w:pPr>
        <w:pStyle w:val="Testsectiontitles"/>
        <w:rPr>
          <w:lang w:val="pt-BR"/>
        </w:rPr>
      </w:pPr>
    </w:p>
    <w:tbl>
      <w:tblPr>
        <w:tblpPr w:leftFromText="187" w:rightFromText="187" w:vertAnchor="text" w:horzAnchor="page" w:tblpX="1585" w:tblpY="1"/>
        <w:tblOverlap w:val="never"/>
        <w:tblW w:w="9295" w:type="dxa"/>
        <w:tblLayout w:type="fixed"/>
        <w:tblCellMar>
          <w:left w:w="115" w:type="dxa"/>
          <w:right w:w="115" w:type="dxa"/>
        </w:tblCellMar>
        <w:tblLook w:val="04A0" w:firstRow="1" w:lastRow="0" w:firstColumn="1" w:lastColumn="0" w:noHBand="0" w:noVBand="1"/>
      </w:tblPr>
      <w:tblGrid>
        <w:gridCol w:w="745"/>
        <w:gridCol w:w="540"/>
        <w:gridCol w:w="8010"/>
      </w:tblGrid>
      <w:tr w:rsidR="00070205" w:rsidRPr="006A6A7F" w:rsidTr="00070205">
        <w:tc>
          <w:tcPr>
            <w:tcW w:w="745" w:type="dxa"/>
            <w:vAlign w:val="bottom"/>
          </w:tcPr>
          <w:p w:rsidR="00070205" w:rsidRPr="0086630C" w:rsidRDefault="00070205" w:rsidP="008345D1">
            <w:pPr>
              <w:pStyle w:val="Questionnumbering"/>
              <w:framePr w:hSpace="0" w:wrap="auto" w:vAnchor="margin" w:hAnchor="text" w:xAlign="left" w:yAlign="inline"/>
              <w:suppressOverlap w:val="0"/>
              <w:rPr>
                <w:lang w:val="pt-BR"/>
              </w:rPr>
            </w:pPr>
          </w:p>
        </w:tc>
        <w:tc>
          <w:tcPr>
            <w:tcW w:w="540" w:type="dxa"/>
            <w:vAlign w:val="bottom"/>
          </w:tcPr>
          <w:p w:rsidR="00070205" w:rsidRPr="0086630C" w:rsidRDefault="00070205" w:rsidP="008345D1">
            <w:pPr>
              <w:pStyle w:val="Questions"/>
              <w:framePr w:hSpace="0" w:wrap="auto" w:vAnchor="margin" w:hAnchor="text" w:xAlign="left" w:yAlign="inline"/>
              <w:suppressOverlap w:val="0"/>
              <w:rPr>
                <w:lang w:val="pt-BR"/>
              </w:rPr>
            </w:pPr>
          </w:p>
        </w:tc>
        <w:tc>
          <w:tcPr>
            <w:tcW w:w="8010" w:type="dxa"/>
          </w:tcPr>
          <w:p w:rsidR="00070205" w:rsidRPr="00070205" w:rsidRDefault="006C7D07" w:rsidP="008345D1">
            <w:pPr>
              <w:pStyle w:val="Questions"/>
              <w:framePr w:hSpace="0" w:wrap="auto" w:vAnchor="margin" w:hAnchor="text" w:xAlign="left" w:yAlign="inline"/>
              <w:suppressOverlap w:val="0"/>
              <w:rPr>
                <w:lang w:val="pt-BR"/>
              </w:rPr>
            </w:pPr>
            <w:r>
              <w:rPr>
                <w:lang w:val="pt-BR"/>
              </w:rPr>
              <w:t xml:space="preserve">Tema: </w:t>
            </w:r>
            <w:bookmarkStart w:id="0" w:name="_GoBack"/>
            <w:bookmarkEnd w:id="0"/>
            <w:r w:rsidR="00070205" w:rsidRPr="00070205">
              <w:rPr>
                <w:lang w:val="pt-BR"/>
              </w:rPr>
              <w:t xml:space="preserve">Situação e </w:t>
            </w:r>
            <w:proofErr w:type="spellStart"/>
            <w:r w:rsidR="00070205" w:rsidRPr="00070205">
              <w:rPr>
                <w:lang w:val="pt-BR"/>
              </w:rPr>
              <w:t>Infra-estrutura</w:t>
            </w:r>
            <w:proofErr w:type="spellEnd"/>
            <w:r w:rsidR="00070205" w:rsidRPr="00070205">
              <w:rPr>
                <w:lang w:val="pt-BR"/>
              </w:rPr>
              <w:t xml:space="preserve"> do seu Curso na </w:t>
            </w:r>
            <w:proofErr w:type="spellStart"/>
            <w:r w:rsidR="00070205" w:rsidRPr="00070205">
              <w:rPr>
                <w:lang w:val="pt-BR"/>
              </w:rPr>
              <w:t>UCPel</w:t>
            </w:r>
            <w:proofErr w:type="spellEnd"/>
          </w:p>
        </w:tc>
      </w:tr>
    </w:tbl>
    <w:p w:rsidR="00070205" w:rsidRPr="0086630C" w:rsidRDefault="00070205" w:rsidP="007B0723">
      <w:pPr>
        <w:ind w:left="0" w:firstLine="0"/>
        <w:rPr>
          <w:lang w:val="pt-BR"/>
        </w:rPr>
      </w:pPr>
    </w:p>
    <w:sectPr w:rsidR="00070205" w:rsidRPr="0086630C" w:rsidSect="0086630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E97" w:rsidRDefault="002B3E97" w:rsidP="004F07FE">
      <w:pPr>
        <w:spacing w:after="0" w:line="240" w:lineRule="auto"/>
      </w:pPr>
      <w:r>
        <w:separator/>
      </w:r>
    </w:p>
  </w:endnote>
  <w:endnote w:type="continuationSeparator" w:id="0">
    <w:p w:rsidR="002B3E97" w:rsidRDefault="002B3E97" w:rsidP="004F0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A44" w:rsidRPr="00466DC7" w:rsidRDefault="005D2A44" w:rsidP="00466DC7">
    <w:pPr>
      <w:pStyle w:val="Pagenumbers"/>
    </w:pPr>
    <w:r>
      <w:rPr>
        <w:lang w:val="pt-BR"/>
      </w:rPr>
      <w:t xml:space="preserve">Página </w:t>
    </w:r>
    <w:r>
      <w:fldChar w:fldCharType="begin"/>
    </w:r>
    <w:r>
      <w:instrText xml:space="preserve"> PAGE   \* MERGEFORMAT </w:instrText>
    </w:r>
    <w:r>
      <w:fldChar w:fldCharType="separate"/>
    </w:r>
    <w:r w:rsidR="006C7D07" w:rsidRPr="006C7D07">
      <w:rPr>
        <w:noProof/>
        <w:lang w:val="pt-BR"/>
      </w:rPr>
      <w:t>7</w:t>
    </w:r>
    <w:r>
      <w:rPr>
        <w:noProof/>
        <w:lang w:val="pt-B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E97" w:rsidRDefault="002B3E97" w:rsidP="004F07FE">
      <w:pPr>
        <w:spacing w:after="0" w:line="240" w:lineRule="auto"/>
      </w:pPr>
      <w:r>
        <w:separator/>
      </w:r>
    </w:p>
  </w:footnote>
  <w:footnote w:type="continuationSeparator" w:id="0">
    <w:p w:rsidR="002B3E97" w:rsidRDefault="002B3E97" w:rsidP="004F07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0742"/>
      <w:placeholder>
        <w:docPart w:val="50C8735B61284AB284D98ACAFDF463D1"/>
      </w:placeholder>
    </w:sdtPr>
    <w:sdtContent>
      <w:p w:rsidR="005D2A44" w:rsidRPr="0078473A" w:rsidRDefault="004E12E6" w:rsidP="0078473A">
        <w:pPr>
          <w:pStyle w:val="Tipsforusingthistemplate"/>
        </w:pPr>
        <w:r>
          <w:t xml:space="preserve"> </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C7064"/>
    <w:multiLevelType w:val="hybridMultilevel"/>
    <w:tmpl w:val="11E246F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5D2EAE"/>
    <w:multiLevelType w:val="hybridMultilevel"/>
    <w:tmpl w:val="0DB65CDA"/>
    <w:lvl w:ilvl="0" w:tplc="CB2CF6D0">
      <w:start w:val="1"/>
      <w:numFmt w:val="decimal"/>
      <w:pStyle w:val="Questionnumber"/>
      <w:lvlText w:val="%1)"/>
      <w:lvlJc w:val="left"/>
      <w:pPr>
        <w:ind w:left="720" w:hanging="360"/>
      </w:pPr>
      <w:rPr>
        <w:rFonts w:ascii="Calibri" w:eastAsiaTheme="minorEastAsia" w:hAnsi="Calibri" w:hint="default"/>
        <w:b w:val="0"/>
        <w:i w:val="0"/>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D453E5"/>
    <w:multiLevelType w:val="hybridMultilevel"/>
    <w:tmpl w:val="326E0DB4"/>
    <w:lvl w:ilvl="0" w:tplc="3B942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07B61"/>
    <w:multiLevelType w:val="hybridMultilevel"/>
    <w:tmpl w:val="2DA2ECD6"/>
    <w:lvl w:ilvl="0" w:tplc="BC34A6BE">
      <w:start w:val="1"/>
      <w:numFmt w:val="decimal"/>
      <w:pStyle w:val="Questionnumb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ED42C3"/>
    <w:multiLevelType w:val="hybridMultilevel"/>
    <w:tmpl w:val="24ECC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181CBB"/>
    <w:multiLevelType w:val="hybridMultilevel"/>
    <w:tmpl w:val="BB76567A"/>
    <w:lvl w:ilvl="0" w:tplc="D8362488">
      <w:start w:val="1"/>
      <w:numFmt w:val="bullet"/>
      <w:pStyle w:val="Tips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4801DE"/>
    <w:multiLevelType w:val="hybridMultilevel"/>
    <w:tmpl w:val="FA481F7C"/>
    <w:lvl w:ilvl="0" w:tplc="B34E2FF4">
      <w:start w:val="1"/>
      <w:numFmt w:val="lowerLetter"/>
      <w:pStyle w:val="Answ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7D23048B"/>
    <w:multiLevelType w:val="hybridMultilevel"/>
    <w:tmpl w:val="461ACC50"/>
    <w:lvl w:ilvl="0" w:tplc="F98E4E04">
      <w:start w:val="1"/>
      <w:numFmt w:val="decimal"/>
      <w:pStyle w:val="Question"/>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2"/>
  </w:num>
  <w:num w:numId="4">
    <w:abstractNumId w:val="4"/>
  </w:num>
  <w:num w:numId="5">
    <w:abstractNumId w:val="5"/>
  </w:num>
  <w:num w:numId="6">
    <w:abstractNumId w:val="3"/>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9B"/>
    <w:rsid w:val="00062A5E"/>
    <w:rsid w:val="00070205"/>
    <w:rsid w:val="000E05EC"/>
    <w:rsid w:val="000E0D01"/>
    <w:rsid w:val="000E62F6"/>
    <w:rsid w:val="000E6942"/>
    <w:rsid w:val="000F377D"/>
    <w:rsid w:val="000F4721"/>
    <w:rsid w:val="001068A0"/>
    <w:rsid w:val="00133A59"/>
    <w:rsid w:val="00147B28"/>
    <w:rsid w:val="001C122E"/>
    <w:rsid w:val="001C2E47"/>
    <w:rsid w:val="001C3D1B"/>
    <w:rsid w:val="001F06E3"/>
    <w:rsid w:val="0020041F"/>
    <w:rsid w:val="00212C2F"/>
    <w:rsid w:val="0024033D"/>
    <w:rsid w:val="002752C1"/>
    <w:rsid w:val="002A52D0"/>
    <w:rsid w:val="002B3E97"/>
    <w:rsid w:val="002F6B40"/>
    <w:rsid w:val="00302E28"/>
    <w:rsid w:val="0035541E"/>
    <w:rsid w:val="00381AB4"/>
    <w:rsid w:val="003A176D"/>
    <w:rsid w:val="003C703B"/>
    <w:rsid w:val="003D64A2"/>
    <w:rsid w:val="004619EC"/>
    <w:rsid w:val="00466DC7"/>
    <w:rsid w:val="004955F9"/>
    <w:rsid w:val="004C612E"/>
    <w:rsid w:val="004E12E6"/>
    <w:rsid w:val="004F07FE"/>
    <w:rsid w:val="005006E2"/>
    <w:rsid w:val="00546E22"/>
    <w:rsid w:val="0054737F"/>
    <w:rsid w:val="00590098"/>
    <w:rsid w:val="00594BFF"/>
    <w:rsid w:val="005A17BE"/>
    <w:rsid w:val="005A19DD"/>
    <w:rsid w:val="005C01C9"/>
    <w:rsid w:val="005C6C7D"/>
    <w:rsid w:val="005D2A44"/>
    <w:rsid w:val="005F27B4"/>
    <w:rsid w:val="0061743B"/>
    <w:rsid w:val="006602D5"/>
    <w:rsid w:val="006753E6"/>
    <w:rsid w:val="006A6A7F"/>
    <w:rsid w:val="006C7D07"/>
    <w:rsid w:val="006E4C32"/>
    <w:rsid w:val="00710232"/>
    <w:rsid w:val="0073448A"/>
    <w:rsid w:val="007520F4"/>
    <w:rsid w:val="00756A9B"/>
    <w:rsid w:val="007740A0"/>
    <w:rsid w:val="0078473A"/>
    <w:rsid w:val="007879C9"/>
    <w:rsid w:val="007950CF"/>
    <w:rsid w:val="007B0723"/>
    <w:rsid w:val="007B087A"/>
    <w:rsid w:val="007D2A62"/>
    <w:rsid w:val="007E123A"/>
    <w:rsid w:val="007E2150"/>
    <w:rsid w:val="00830B3D"/>
    <w:rsid w:val="00834949"/>
    <w:rsid w:val="00845D1B"/>
    <w:rsid w:val="0086630C"/>
    <w:rsid w:val="0089004C"/>
    <w:rsid w:val="008A1390"/>
    <w:rsid w:val="008A1435"/>
    <w:rsid w:val="008A3C67"/>
    <w:rsid w:val="008C205F"/>
    <w:rsid w:val="008E126E"/>
    <w:rsid w:val="008E47B2"/>
    <w:rsid w:val="008F2B9B"/>
    <w:rsid w:val="00915F39"/>
    <w:rsid w:val="00942A1F"/>
    <w:rsid w:val="00951D4D"/>
    <w:rsid w:val="009B128D"/>
    <w:rsid w:val="009C6445"/>
    <w:rsid w:val="009D7F91"/>
    <w:rsid w:val="00A33AD2"/>
    <w:rsid w:val="00A44BD6"/>
    <w:rsid w:val="00A66420"/>
    <w:rsid w:val="00A84ED0"/>
    <w:rsid w:val="00AC6C37"/>
    <w:rsid w:val="00AD00DC"/>
    <w:rsid w:val="00AD5E87"/>
    <w:rsid w:val="00AF3241"/>
    <w:rsid w:val="00B101A8"/>
    <w:rsid w:val="00B1432A"/>
    <w:rsid w:val="00B967F1"/>
    <w:rsid w:val="00BB74AB"/>
    <w:rsid w:val="00BC40F3"/>
    <w:rsid w:val="00BD2126"/>
    <w:rsid w:val="00BD5B0D"/>
    <w:rsid w:val="00C5093C"/>
    <w:rsid w:val="00C8278A"/>
    <w:rsid w:val="00CE24D9"/>
    <w:rsid w:val="00CF0768"/>
    <w:rsid w:val="00D107FF"/>
    <w:rsid w:val="00D45322"/>
    <w:rsid w:val="00D578AA"/>
    <w:rsid w:val="00D715B6"/>
    <w:rsid w:val="00DB09A2"/>
    <w:rsid w:val="00E803C7"/>
    <w:rsid w:val="00EE0124"/>
    <w:rsid w:val="00EE32A9"/>
    <w:rsid w:val="00EE3590"/>
    <w:rsid w:val="00F259B6"/>
    <w:rsid w:val="00F40F97"/>
    <w:rsid w:val="00F914C2"/>
    <w:rsid w:val="00FA2430"/>
    <w:rsid w:val="00FA5715"/>
    <w:rsid w:val="00FC31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D6"/>
    <w:pPr>
      <w:spacing w:line="312" w:lineRule="auto"/>
      <w:ind w:left="720" w:hanging="720"/>
    </w:pPr>
    <w:rPr>
      <w:rFonts w:ascii="Century Gothic" w:eastAsia="Century Gothic" w:hAnsi="Century Gothic" w:cs="Times New Roman"/>
      <w:sz w:val="20"/>
      <w:lang w:eastAsia="en-US"/>
    </w:rPr>
  </w:style>
  <w:style w:type="paragraph" w:styleId="Ttulo1">
    <w:name w:val="heading 1"/>
    <w:basedOn w:val="Normal"/>
    <w:next w:val="Normal"/>
    <w:link w:val="Ttulo1Char"/>
    <w:uiPriority w:val="9"/>
    <w:qFormat/>
    <w:rsid w:val="00F91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14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914C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914C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F914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14C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14C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914C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914C2"/>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914C2"/>
    <w:rPr>
      <w:rFonts w:asciiTheme="majorHAnsi" w:eastAsiaTheme="majorEastAsia" w:hAnsiTheme="majorHAnsi" w:cstheme="majorBidi"/>
      <w:color w:val="243F60" w:themeColor="accent1" w:themeShade="7F"/>
    </w:rPr>
  </w:style>
  <w:style w:type="paragraph" w:styleId="Rodap">
    <w:name w:val="footer"/>
    <w:basedOn w:val="Normal"/>
    <w:link w:val="RodapChar"/>
    <w:uiPriority w:val="99"/>
    <w:unhideWhenUsed/>
    <w:rsid w:val="00F914C2"/>
    <w:pPr>
      <w:tabs>
        <w:tab w:val="center" w:pos="4680"/>
        <w:tab w:val="right" w:pos="9360"/>
      </w:tabs>
      <w:spacing w:after="0" w:line="240" w:lineRule="auto"/>
    </w:pPr>
  </w:style>
  <w:style w:type="character" w:customStyle="1" w:styleId="RodapChar">
    <w:name w:val="Rodapé Char"/>
    <w:basedOn w:val="Fontepargpadro"/>
    <w:link w:val="Rodap"/>
    <w:uiPriority w:val="99"/>
    <w:rsid w:val="00F914C2"/>
    <w:rPr>
      <w:rFonts w:ascii="Century Gothic" w:eastAsia="Century Gothic" w:hAnsi="Century Gothic" w:cs="Times New Roman"/>
      <w:sz w:val="20"/>
      <w:lang w:eastAsia="en-US"/>
    </w:rPr>
  </w:style>
  <w:style w:type="paragraph" w:customStyle="1" w:styleId="Question">
    <w:name w:val="Question"/>
    <w:basedOn w:val="Normal"/>
    <w:rsid w:val="00F914C2"/>
    <w:pPr>
      <w:numPr>
        <w:numId w:val="1"/>
      </w:numPr>
      <w:tabs>
        <w:tab w:val="left" w:leader="underscore" w:pos="720"/>
      </w:tabs>
      <w:spacing w:before="240" w:after="0"/>
    </w:pPr>
    <w:rPr>
      <w:rFonts w:eastAsia="Times New Roman"/>
      <w:szCs w:val="24"/>
    </w:rPr>
  </w:style>
  <w:style w:type="paragraph" w:customStyle="1" w:styleId="Answer">
    <w:name w:val="Answer"/>
    <w:basedOn w:val="Normal"/>
    <w:qFormat/>
    <w:rsid w:val="00F914C2"/>
    <w:pPr>
      <w:numPr>
        <w:numId w:val="2"/>
      </w:numPr>
      <w:spacing w:after="0"/>
      <w:ind w:left="720" w:firstLine="0"/>
    </w:pPr>
  </w:style>
  <w:style w:type="character" w:styleId="Refdecomentrio">
    <w:name w:val="annotation reference"/>
    <w:basedOn w:val="Fontepargpadro"/>
    <w:uiPriority w:val="99"/>
    <w:semiHidden/>
    <w:unhideWhenUsed/>
    <w:rsid w:val="00F914C2"/>
    <w:rPr>
      <w:sz w:val="16"/>
      <w:szCs w:val="16"/>
    </w:rPr>
  </w:style>
  <w:style w:type="paragraph" w:styleId="Textodecomentrio">
    <w:name w:val="annotation text"/>
    <w:basedOn w:val="Normal"/>
    <w:link w:val="TextodecomentrioChar"/>
    <w:uiPriority w:val="99"/>
    <w:unhideWhenUsed/>
    <w:rsid w:val="00F914C2"/>
    <w:pPr>
      <w:spacing w:line="240" w:lineRule="auto"/>
    </w:pPr>
    <w:rPr>
      <w:szCs w:val="20"/>
    </w:rPr>
  </w:style>
  <w:style w:type="character" w:customStyle="1" w:styleId="TextodecomentrioChar">
    <w:name w:val="Texto de comentário Char"/>
    <w:basedOn w:val="Fontepargpadro"/>
    <w:link w:val="Textodecomentrio"/>
    <w:uiPriority w:val="99"/>
    <w:rsid w:val="00F914C2"/>
    <w:rPr>
      <w:rFonts w:ascii="Century Gothic" w:eastAsia="Century Gothic" w:hAnsi="Century Gothic" w:cs="Times New Roman"/>
      <w:sz w:val="20"/>
      <w:szCs w:val="20"/>
      <w:lang w:eastAsia="en-US"/>
    </w:rPr>
  </w:style>
  <w:style w:type="paragraph" w:styleId="PargrafodaLista">
    <w:name w:val="List Paragraph"/>
    <w:basedOn w:val="Normal"/>
    <w:uiPriority w:val="34"/>
    <w:qFormat/>
    <w:rsid w:val="00F914C2"/>
    <w:pPr>
      <w:contextualSpacing/>
    </w:pPr>
  </w:style>
  <w:style w:type="paragraph" w:customStyle="1" w:styleId="Tabletext">
    <w:name w:val="Table text"/>
    <w:basedOn w:val="Normal"/>
    <w:qFormat/>
    <w:rsid w:val="00F914C2"/>
    <w:pPr>
      <w:framePr w:hSpace="187" w:wrap="around" w:vAnchor="page" w:hAnchor="margin" w:y="2579"/>
      <w:spacing w:before="240" w:after="0" w:line="360" w:lineRule="auto"/>
    </w:pPr>
  </w:style>
  <w:style w:type="paragraph" w:styleId="Textodebalo">
    <w:name w:val="Balloon Text"/>
    <w:basedOn w:val="Normal"/>
    <w:link w:val="TextodebaloChar"/>
    <w:uiPriority w:val="99"/>
    <w:semiHidden/>
    <w:unhideWhenUsed/>
    <w:rsid w:val="00F914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14C2"/>
    <w:rPr>
      <w:rFonts w:ascii="Tahoma" w:eastAsia="Century Gothic" w:hAnsi="Tahoma" w:cs="Tahoma"/>
      <w:sz w:val="16"/>
      <w:szCs w:val="16"/>
      <w:lang w:eastAsia="en-US"/>
    </w:rPr>
  </w:style>
  <w:style w:type="paragraph" w:styleId="Cabealho">
    <w:name w:val="header"/>
    <w:basedOn w:val="Normal"/>
    <w:link w:val="CabealhoChar"/>
    <w:uiPriority w:val="99"/>
    <w:unhideWhenUsed/>
    <w:rsid w:val="004F07F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4F07FE"/>
    <w:rPr>
      <w:rFonts w:ascii="Century Gothic" w:eastAsia="Century Gothic" w:hAnsi="Century Gothic" w:cs="Times New Roman"/>
      <w:sz w:val="20"/>
      <w:lang w:eastAsia="en-US"/>
    </w:rPr>
  </w:style>
  <w:style w:type="paragraph" w:customStyle="1" w:styleId="Testname">
    <w:name w:val="Test name"/>
    <w:basedOn w:val="Ttulo1"/>
    <w:qFormat/>
    <w:rsid w:val="00466DC7"/>
    <w:pPr>
      <w:spacing w:before="0" w:after="120" w:line="360" w:lineRule="auto"/>
      <w:ind w:left="0" w:firstLine="0"/>
    </w:pPr>
    <w:rPr>
      <w:color w:val="auto"/>
    </w:rPr>
  </w:style>
  <w:style w:type="paragraph" w:customStyle="1" w:styleId="Instructionstostudents">
    <w:name w:val="Instructions to students"/>
    <w:basedOn w:val="Normal"/>
    <w:qFormat/>
    <w:rsid w:val="007740A0"/>
    <w:pPr>
      <w:spacing w:before="120" w:after="0" w:line="240" w:lineRule="auto"/>
      <w:ind w:left="144" w:firstLine="0"/>
    </w:pPr>
    <w:rPr>
      <w:rFonts w:asciiTheme="minorHAnsi" w:eastAsiaTheme="minorEastAsia" w:hAnsiTheme="minorHAnsi" w:cstheme="minorHAnsi"/>
      <w:sz w:val="21"/>
    </w:rPr>
  </w:style>
  <w:style w:type="paragraph" w:customStyle="1" w:styleId="Classdetails">
    <w:name w:val="Class details"/>
    <w:basedOn w:val="Tabletext"/>
    <w:qFormat/>
    <w:rsid w:val="007740A0"/>
    <w:pPr>
      <w:framePr w:wrap="around"/>
      <w:spacing w:before="120" w:line="240" w:lineRule="auto"/>
    </w:pPr>
    <w:rPr>
      <w:rFonts w:asciiTheme="minorHAnsi" w:hAnsiTheme="minorHAnsi"/>
      <w:sz w:val="21"/>
    </w:rPr>
  </w:style>
  <w:style w:type="paragraph" w:customStyle="1" w:styleId="Instructionstitle">
    <w:name w:val="Instructions (title)"/>
    <w:basedOn w:val="Normal"/>
    <w:qFormat/>
    <w:rsid w:val="000E6942"/>
    <w:pPr>
      <w:spacing w:before="480" w:after="120" w:line="360" w:lineRule="auto"/>
      <w:ind w:left="0" w:firstLine="0"/>
    </w:pPr>
    <w:rPr>
      <w:rFonts w:asciiTheme="majorHAnsi" w:hAnsiTheme="majorHAnsi"/>
      <w:b/>
      <w:sz w:val="25"/>
    </w:rPr>
  </w:style>
  <w:style w:type="paragraph" w:customStyle="1" w:styleId="Assessmentnotestostudent">
    <w:name w:val="Assessment notes (to student)"/>
    <w:basedOn w:val="Cabealho"/>
    <w:qFormat/>
    <w:rsid w:val="00133A59"/>
    <w:pPr>
      <w:spacing w:before="120"/>
      <w:ind w:left="288" w:firstLine="0"/>
    </w:pPr>
    <w:rPr>
      <w:rFonts w:asciiTheme="minorHAnsi" w:hAnsiTheme="minorHAnsi"/>
      <w:sz w:val="24"/>
    </w:rPr>
  </w:style>
  <w:style w:type="paragraph" w:customStyle="1" w:styleId="Testsectiontitles">
    <w:name w:val="Test section titles"/>
    <w:basedOn w:val="Normal"/>
    <w:qFormat/>
    <w:rsid w:val="00CE24D9"/>
    <w:pPr>
      <w:keepNext/>
      <w:keepLines/>
      <w:spacing w:before="360" w:after="240" w:line="23" w:lineRule="atLeast"/>
      <w:ind w:left="0" w:firstLine="0"/>
      <w:contextualSpacing/>
    </w:pPr>
    <w:rPr>
      <w:rFonts w:asciiTheme="majorHAnsi" w:hAnsiTheme="majorHAnsi"/>
      <w:b/>
      <w:sz w:val="25"/>
    </w:rPr>
  </w:style>
  <w:style w:type="character" w:styleId="TextodoEspaoReservado">
    <w:name w:val="Placeholder Text"/>
    <w:basedOn w:val="Fontepargpadro"/>
    <w:uiPriority w:val="99"/>
    <w:semiHidden/>
    <w:rsid w:val="00BC40F3"/>
    <w:rPr>
      <w:color w:val="808080"/>
    </w:rPr>
  </w:style>
  <w:style w:type="character" w:styleId="Nmerodelinha">
    <w:name w:val="line number"/>
    <w:basedOn w:val="Fontepargpadro"/>
    <w:uiPriority w:val="99"/>
    <w:semiHidden/>
    <w:unhideWhenUsed/>
    <w:rsid w:val="000E6942"/>
  </w:style>
  <w:style w:type="paragraph" w:customStyle="1" w:styleId="Questions">
    <w:name w:val="Questions"/>
    <w:basedOn w:val="Classdetails"/>
    <w:qFormat/>
    <w:rsid w:val="00C8278A"/>
    <w:pPr>
      <w:framePr w:wrap="around" w:vAnchor="text" w:hAnchor="page" w:x="1585" w:y="1"/>
      <w:suppressOverlap/>
    </w:pPr>
    <w:rPr>
      <w:b/>
    </w:rPr>
  </w:style>
  <w:style w:type="paragraph" w:customStyle="1" w:styleId="spacing">
    <w:name w:val="spacing"/>
    <w:basedOn w:val="Normal"/>
    <w:qFormat/>
    <w:rsid w:val="007B087A"/>
    <w:rPr>
      <w:rFonts w:asciiTheme="minorHAnsi" w:hAnsiTheme="minorHAnsi"/>
      <w:sz w:val="4"/>
      <w:szCs w:val="4"/>
    </w:rPr>
  </w:style>
  <w:style w:type="paragraph" w:customStyle="1" w:styleId="Testsectiontitlepagebreak">
    <w:name w:val="Test section title (page break)"/>
    <w:basedOn w:val="Testsectiontitles"/>
    <w:rsid w:val="0035541E"/>
    <w:pPr>
      <w:pageBreakBefore/>
    </w:pPr>
  </w:style>
  <w:style w:type="paragraph" w:customStyle="1" w:styleId="Tipsbulletedlist">
    <w:name w:val="Tips (bulleted list)"/>
    <w:basedOn w:val="PargrafodaLista"/>
    <w:rsid w:val="00466DC7"/>
    <w:pPr>
      <w:numPr>
        <w:numId w:val="5"/>
      </w:numPr>
      <w:spacing w:after="0" w:line="240" w:lineRule="auto"/>
      <w:ind w:left="792" w:hanging="720"/>
    </w:pPr>
    <w:rPr>
      <w:rFonts w:asciiTheme="minorHAnsi" w:hAnsiTheme="minorHAnsi"/>
      <w:sz w:val="21"/>
    </w:rPr>
  </w:style>
  <w:style w:type="paragraph" w:customStyle="1" w:styleId="Tipsforusingthistemplate">
    <w:name w:val="Tips for using this template"/>
    <w:basedOn w:val="Rodap"/>
    <w:qFormat/>
    <w:rsid w:val="00A84ED0"/>
    <w:pPr>
      <w:spacing w:before="60" w:after="40"/>
      <w:ind w:left="0" w:firstLine="0"/>
    </w:pPr>
    <w:rPr>
      <w:rFonts w:asciiTheme="minorHAnsi" w:hAnsiTheme="minorHAnsi"/>
      <w:sz w:val="21"/>
    </w:rPr>
  </w:style>
  <w:style w:type="paragraph" w:customStyle="1" w:styleId="Pagenumbers">
    <w:name w:val="Page numbers"/>
    <w:basedOn w:val="Rodap"/>
    <w:qFormat/>
    <w:rsid w:val="007E123A"/>
    <w:pPr>
      <w:spacing w:before="120" w:after="40"/>
      <w:jc w:val="right"/>
    </w:pPr>
    <w:rPr>
      <w:rFonts w:asciiTheme="minorHAnsi" w:hAnsiTheme="minorHAnsi"/>
      <w:sz w:val="21"/>
    </w:rPr>
  </w:style>
  <w:style w:type="paragraph" w:customStyle="1" w:styleId="Answers">
    <w:name w:val="Answers"/>
    <w:basedOn w:val="Classdetails"/>
    <w:qFormat/>
    <w:rsid w:val="005C01C9"/>
    <w:pPr>
      <w:framePr w:wrap="around" w:vAnchor="text" w:hAnchor="page" w:x="1585" w:y="1"/>
      <w:suppressOverlap/>
    </w:pPr>
  </w:style>
  <w:style w:type="paragraph" w:customStyle="1" w:styleId="Questionnumbers">
    <w:name w:val="Question numbers"/>
    <w:basedOn w:val="Normal"/>
    <w:qFormat/>
    <w:rsid w:val="005C01C9"/>
    <w:pPr>
      <w:framePr w:wrap="auto" w:vAnchor="text" w:hAnchor="page" w:x="1585" w:y="1"/>
      <w:numPr>
        <w:numId w:val="6"/>
      </w:numPr>
      <w:suppressOverlap/>
    </w:pPr>
    <w:rPr>
      <w:rFonts w:asciiTheme="minorHAnsi" w:hAnsiTheme="minorHAnsi"/>
      <w:sz w:val="24"/>
    </w:rPr>
  </w:style>
  <w:style w:type="paragraph" w:customStyle="1" w:styleId="Answerletteringa">
    <w:name w:val="Answer lettering (a"/>
    <w:aliases w:val="b,c)"/>
    <w:basedOn w:val="Classdetails"/>
    <w:qFormat/>
    <w:rsid w:val="005C01C9"/>
    <w:pPr>
      <w:framePr w:wrap="around" w:vAnchor="text" w:hAnchor="page" w:x="1585" w:y="1"/>
      <w:suppressOverlap/>
      <w:jc w:val="right"/>
    </w:pPr>
  </w:style>
  <w:style w:type="paragraph" w:customStyle="1" w:styleId="Questionnumber">
    <w:name w:val="Question number"/>
    <w:basedOn w:val="Classdetails"/>
    <w:qFormat/>
    <w:rsid w:val="005C01C9"/>
    <w:pPr>
      <w:framePr w:wrap="around" w:vAnchor="text" w:hAnchor="page" w:x="1585" w:y="1"/>
      <w:numPr>
        <w:numId w:val="7"/>
      </w:numPr>
      <w:suppressOverlap/>
    </w:pPr>
  </w:style>
  <w:style w:type="paragraph" w:customStyle="1" w:styleId="Questionnumbering">
    <w:name w:val="Question numbering"/>
    <w:basedOn w:val="Classdetails"/>
    <w:qFormat/>
    <w:rsid w:val="00CE24D9"/>
    <w:pPr>
      <w:framePr w:wrap="around" w:vAnchor="text" w:hAnchor="page" w:x="1585" w:y="1"/>
      <w:suppressOverlap/>
    </w:pPr>
  </w:style>
  <w:style w:type="paragraph" w:customStyle="1" w:styleId="Testsectiontitle">
    <w:name w:val="Test section title"/>
    <w:basedOn w:val="Normal"/>
    <w:qFormat/>
    <w:rsid w:val="003C703B"/>
    <w:pPr>
      <w:keepNext/>
      <w:keepLines/>
      <w:spacing w:before="360" w:after="0" w:line="240" w:lineRule="auto"/>
      <w:ind w:left="0" w:firstLine="0"/>
      <w:contextualSpacing/>
    </w:pPr>
    <w:rPr>
      <w:rFonts w:asciiTheme="majorHAnsi" w:hAnsiTheme="majorHAnsi"/>
      <w:b/>
      <w:sz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D6"/>
    <w:pPr>
      <w:spacing w:line="312" w:lineRule="auto"/>
      <w:ind w:left="720" w:hanging="720"/>
    </w:pPr>
    <w:rPr>
      <w:rFonts w:ascii="Century Gothic" w:eastAsia="Century Gothic" w:hAnsi="Century Gothic" w:cs="Times New Roman"/>
      <w:sz w:val="20"/>
      <w:lang w:eastAsia="en-US"/>
    </w:rPr>
  </w:style>
  <w:style w:type="paragraph" w:styleId="Ttulo1">
    <w:name w:val="heading 1"/>
    <w:basedOn w:val="Normal"/>
    <w:next w:val="Normal"/>
    <w:link w:val="Ttulo1Char"/>
    <w:uiPriority w:val="9"/>
    <w:qFormat/>
    <w:rsid w:val="00F914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914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914C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F914C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F914C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14C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914C2"/>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914C2"/>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F914C2"/>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F914C2"/>
    <w:rPr>
      <w:rFonts w:asciiTheme="majorHAnsi" w:eastAsiaTheme="majorEastAsia" w:hAnsiTheme="majorHAnsi" w:cstheme="majorBidi"/>
      <w:color w:val="243F60" w:themeColor="accent1" w:themeShade="7F"/>
    </w:rPr>
  </w:style>
  <w:style w:type="paragraph" w:styleId="Rodap">
    <w:name w:val="footer"/>
    <w:basedOn w:val="Normal"/>
    <w:link w:val="RodapChar"/>
    <w:uiPriority w:val="99"/>
    <w:unhideWhenUsed/>
    <w:rsid w:val="00F914C2"/>
    <w:pPr>
      <w:tabs>
        <w:tab w:val="center" w:pos="4680"/>
        <w:tab w:val="right" w:pos="9360"/>
      </w:tabs>
      <w:spacing w:after="0" w:line="240" w:lineRule="auto"/>
    </w:pPr>
  </w:style>
  <w:style w:type="character" w:customStyle="1" w:styleId="RodapChar">
    <w:name w:val="Rodapé Char"/>
    <w:basedOn w:val="Fontepargpadro"/>
    <w:link w:val="Rodap"/>
    <w:uiPriority w:val="99"/>
    <w:rsid w:val="00F914C2"/>
    <w:rPr>
      <w:rFonts w:ascii="Century Gothic" w:eastAsia="Century Gothic" w:hAnsi="Century Gothic" w:cs="Times New Roman"/>
      <w:sz w:val="20"/>
      <w:lang w:eastAsia="en-US"/>
    </w:rPr>
  </w:style>
  <w:style w:type="paragraph" w:customStyle="1" w:styleId="Question">
    <w:name w:val="Question"/>
    <w:basedOn w:val="Normal"/>
    <w:rsid w:val="00F914C2"/>
    <w:pPr>
      <w:numPr>
        <w:numId w:val="1"/>
      </w:numPr>
      <w:tabs>
        <w:tab w:val="left" w:leader="underscore" w:pos="720"/>
      </w:tabs>
      <w:spacing w:before="240" w:after="0"/>
    </w:pPr>
    <w:rPr>
      <w:rFonts w:eastAsia="Times New Roman"/>
      <w:szCs w:val="24"/>
    </w:rPr>
  </w:style>
  <w:style w:type="paragraph" w:customStyle="1" w:styleId="Answer">
    <w:name w:val="Answer"/>
    <w:basedOn w:val="Normal"/>
    <w:qFormat/>
    <w:rsid w:val="00F914C2"/>
    <w:pPr>
      <w:numPr>
        <w:numId w:val="2"/>
      </w:numPr>
      <w:spacing w:after="0"/>
      <w:ind w:left="720" w:firstLine="0"/>
    </w:pPr>
  </w:style>
  <w:style w:type="character" w:styleId="Refdecomentrio">
    <w:name w:val="annotation reference"/>
    <w:basedOn w:val="Fontepargpadro"/>
    <w:uiPriority w:val="99"/>
    <w:semiHidden/>
    <w:unhideWhenUsed/>
    <w:rsid w:val="00F914C2"/>
    <w:rPr>
      <w:sz w:val="16"/>
      <w:szCs w:val="16"/>
    </w:rPr>
  </w:style>
  <w:style w:type="paragraph" w:styleId="Textodecomentrio">
    <w:name w:val="annotation text"/>
    <w:basedOn w:val="Normal"/>
    <w:link w:val="TextodecomentrioChar"/>
    <w:uiPriority w:val="99"/>
    <w:unhideWhenUsed/>
    <w:rsid w:val="00F914C2"/>
    <w:pPr>
      <w:spacing w:line="240" w:lineRule="auto"/>
    </w:pPr>
    <w:rPr>
      <w:szCs w:val="20"/>
    </w:rPr>
  </w:style>
  <w:style w:type="character" w:customStyle="1" w:styleId="TextodecomentrioChar">
    <w:name w:val="Texto de comentário Char"/>
    <w:basedOn w:val="Fontepargpadro"/>
    <w:link w:val="Textodecomentrio"/>
    <w:uiPriority w:val="99"/>
    <w:rsid w:val="00F914C2"/>
    <w:rPr>
      <w:rFonts w:ascii="Century Gothic" w:eastAsia="Century Gothic" w:hAnsi="Century Gothic" w:cs="Times New Roman"/>
      <w:sz w:val="20"/>
      <w:szCs w:val="20"/>
      <w:lang w:eastAsia="en-US"/>
    </w:rPr>
  </w:style>
  <w:style w:type="paragraph" w:styleId="PargrafodaLista">
    <w:name w:val="List Paragraph"/>
    <w:basedOn w:val="Normal"/>
    <w:uiPriority w:val="34"/>
    <w:qFormat/>
    <w:rsid w:val="00F914C2"/>
    <w:pPr>
      <w:contextualSpacing/>
    </w:pPr>
  </w:style>
  <w:style w:type="paragraph" w:customStyle="1" w:styleId="Tabletext">
    <w:name w:val="Table text"/>
    <w:basedOn w:val="Normal"/>
    <w:qFormat/>
    <w:rsid w:val="00F914C2"/>
    <w:pPr>
      <w:framePr w:hSpace="187" w:wrap="around" w:vAnchor="page" w:hAnchor="margin" w:y="2579"/>
      <w:spacing w:before="240" w:after="0" w:line="360" w:lineRule="auto"/>
    </w:pPr>
  </w:style>
  <w:style w:type="paragraph" w:styleId="Textodebalo">
    <w:name w:val="Balloon Text"/>
    <w:basedOn w:val="Normal"/>
    <w:link w:val="TextodebaloChar"/>
    <w:uiPriority w:val="99"/>
    <w:semiHidden/>
    <w:unhideWhenUsed/>
    <w:rsid w:val="00F914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914C2"/>
    <w:rPr>
      <w:rFonts w:ascii="Tahoma" w:eastAsia="Century Gothic" w:hAnsi="Tahoma" w:cs="Tahoma"/>
      <w:sz w:val="16"/>
      <w:szCs w:val="16"/>
      <w:lang w:eastAsia="en-US"/>
    </w:rPr>
  </w:style>
  <w:style w:type="paragraph" w:styleId="Cabealho">
    <w:name w:val="header"/>
    <w:basedOn w:val="Normal"/>
    <w:link w:val="CabealhoChar"/>
    <w:uiPriority w:val="99"/>
    <w:unhideWhenUsed/>
    <w:rsid w:val="004F07FE"/>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4F07FE"/>
    <w:rPr>
      <w:rFonts w:ascii="Century Gothic" w:eastAsia="Century Gothic" w:hAnsi="Century Gothic" w:cs="Times New Roman"/>
      <w:sz w:val="20"/>
      <w:lang w:eastAsia="en-US"/>
    </w:rPr>
  </w:style>
  <w:style w:type="paragraph" w:customStyle="1" w:styleId="Testname">
    <w:name w:val="Test name"/>
    <w:basedOn w:val="Ttulo1"/>
    <w:qFormat/>
    <w:rsid w:val="00466DC7"/>
    <w:pPr>
      <w:spacing w:before="0" w:after="120" w:line="360" w:lineRule="auto"/>
      <w:ind w:left="0" w:firstLine="0"/>
    </w:pPr>
    <w:rPr>
      <w:color w:val="auto"/>
    </w:rPr>
  </w:style>
  <w:style w:type="paragraph" w:customStyle="1" w:styleId="Instructionstostudents">
    <w:name w:val="Instructions to students"/>
    <w:basedOn w:val="Normal"/>
    <w:qFormat/>
    <w:rsid w:val="007740A0"/>
    <w:pPr>
      <w:spacing w:before="120" w:after="0" w:line="240" w:lineRule="auto"/>
      <w:ind w:left="144" w:firstLine="0"/>
    </w:pPr>
    <w:rPr>
      <w:rFonts w:asciiTheme="minorHAnsi" w:eastAsiaTheme="minorEastAsia" w:hAnsiTheme="minorHAnsi" w:cstheme="minorHAnsi"/>
      <w:sz w:val="21"/>
    </w:rPr>
  </w:style>
  <w:style w:type="paragraph" w:customStyle="1" w:styleId="Classdetails">
    <w:name w:val="Class details"/>
    <w:basedOn w:val="Tabletext"/>
    <w:qFormat/>
    <w:rsid w:val="007740A0"/>
    <w:pPr>
      <w:framePr w:wrap="around"/>
      <w:spacing w:before="120" w:line="240" w:lineRule="auto"/>
    </w:pPr>
    <w:rPr>
      <w:rFonts w:asciiTheme="minorHAnsi" w:hAnsiTheme="minorHAnsi"/>
      <w:sz w:val="21"/>
    </w:rPr>
  </w:style>
  <w:style w:type="paragraph" w:customStyle="1" w:styleId="Instructionstitle">
    <w:name w:val="Instructions (title)"/>
    <w:basedOn w:val="Normal"/>
    <w:qFormat/>
    <w:rsid w:val="000E6942"/>
    <w:pPr>
      <w:spacing w:before="480" w:after="120" w:line="360" w:lineRule="auto"/>
      <w:ind w:left="0" w:firstLine="0"/>
    </w:pPr>
    <w:rPr>
      <w:rFonts w:asciiTheme="majorHAnsi" w:hAnsiTheme="majorHAnsi"/>
      <w:b/>
      <w:sz w:val="25"/>
    </w:rPr>
  </w:style>
  <w:style w:type="paragraph" w:customStyle="1" w:styleId="Assessmentnotestostudent">
    <w:name w:val="Assessment notes (to student)"/>
    <w:basedOn w:val="Cabealho"/>
    <w:qFormat/>
    <w:rsid w:val="00133A59"/>
    <w:pPr>
      <w:spacing w:before="120"/>
      <w:ind w:left="288" w:firstLine="0"/>
    </w:pPr>
    <w:rPr>
      <w:rFonts w:asciiTheme="minorHAnsi" w:hAnsiTheme="minorHAnsi"/>
      <w:sz w:val="24"/>
    </w:rPr>
  </w:style>
  <w:style w:type="paragraph" w:customStyle="1" w:styleId="Testsectiontitles">
    <w:name w:val="Test section titles"/>
    <w:basedOn w:val="Normal"/>
    <w:qFormat/>
    <w:rsid w:val="00CE24D9"/>
    <w:pPr>
      <w:keepNext/>
      <w:keepLines/>
      <w:spacing w:before="360" w:after="240" w:line="23" w:lineRule="atLeast"/>
      <w:ind w:left="0" w:firstLine="0"/>
      <w:contextualSpacing/>
    </w:pPr>
    <w:rPr>
      <w:rFonts w:asciiTheme="majorHAnsi" w:hAnsiTheme="majorHAnsi"/>
      <w:b/>
      <w:sz w:val="25"/>
    </w:rPr>
  </w:style>
  <w:style w:type="character" w:styleId="TextodoEspaoReservado">
    <w:name w:val="Placeholder Text"/>
    <w:basedOn w:val="Fontepargpadro"/>
    <w:uiPriority w:val="99"/>
    <w:semiHidden/>
    <w:rsid w:val="00BC40F3"/>
    <w:rPr>
      <w:color w:val="808080"/>
    </w:rPr>
  </w:style>
  <w:style w:type="character" w:styleId="Nmerodelinha">
    <w:name w:val="line number"/>
    <w:basedOn w:val="Fontepargpadro"/>
    <w:uiPriority w:val="99"/>
    <w:semiHidden/>
    <w:unhideWhenUsed/>
    <w:rsid w:val="000E6942"/>
  </w:style>
  <w:style w:type="paragraph" w:customStyle="1" w:styleId="Questions">
    <w:name w:val="Questions"/>
    <w:basedOn w:val="Classdetails"/>
    <w:qFormat/>
    <w:rsid w:val="00C8278A"/>
    <w:pPr>
      <w:framePr w:wrap="around" w:vAnchor="text" w:hAnchor="page" w:x="1585" w:y="1"/>
      <w:suppressOverlap/>
    </w:pPr>
    <w:rPr>
      <w:b/>
    </w:rPr>
  </w:style>
  <w:style w:type="paragraph" w:customStyle="1" w:styleId="spacing">
    <w:name w:val="spacing"/>
    <w:basedOn w:val="Normal"/>
    <w:qFormat/>
    <w:rsid w:val="007B087A"/>
    <w:rPr>
      <w:rFonts w:asciiTheme="minorHAnsi" w:hAnsiTheme="minorHAnsi"/>
      <w:sz w:val="4"/>
      <w:szCs w:val="4"/>
    </w:rPr>
  </w:style>
  <w:style w:type="paragraph" w:customStyle="1" w:styleId="Testsectiontitlepagebreak">
    <w:name w:val="Test section title (page break)"/>
    <w:basedOn w:val="Testsectiontitles"/>
    <w:rsid w:val="0035541E"/>
    <w:pPr>
      <w:pageBreakBefore/>
    </w:pPr>
  </w:style>
  <w:style w:type="paragraph" w:customStyle="1" w:styleId="Tipsbulletedlist">
    <w:name w:val="Tips (bulleted list)"/>
    <w:basedOn w:val="PargrafodaLista"/>
    <w:rsid w:val="00466DC7"/>
    <w:pPr>
      <w:numPr>
        <w:numId w:val="5"/>
      </w:numPr>
      <w:spacing w:after="0" w:line="240" w:lineRule="auto"/>
      <w:ind w:left="792" w:hanging="720"/>
    </w:pPr>
    <w:rPr>
      <w:rFonts w:asciiTheme="minorHAnsi" w:hAnsiTheme="minorHAnsi"/>
      <w:sz w:val="21"/>
    </w:rPr>
  </w:style>
  <w:style w:type="paragraph" w:customStyle="1" w:styleId="Tipsforusingthistemplate">
    <w:name w:val="Tips for using this template"/>
    <w:basedOn w:val="Rodap"/>
    <w:qFormat/>
    <w:rsid w:val="00A84ED0"/>
    <w:pPr>
      <w:spacing w:before="60" w:after="40"/>
      <w:ind w:left="0" w:firstLine="0"/>
    </w:pPr>
    <w:rPr>
      <w:rFonts w:asciiTheme="minorHAnsi" w:hAnsiTheme="minorHAnsi"/>
      <w:sz w:val="21"/>
    </w:rPr>
  </w:style>
  <w:style w:type="paragraph" w:customStyle="1" w:styleId="Pagenumbers">
    <w:name w:val="Page numbers"/>
    <w:basedOn w:val="Rodap"/>
    <w:qFormat/>
    <w:rsid w:val="007E123A"/>
    <w:pPr>
      <w:spacing w:before="120" w:after="40"/>
      <w:jc w:val="right"/>
    </w:pPr>
    <w:rPr>
      <w:rFonts w:asciiTheme="minorHAnsi" w:hAnsiTheme="minorHAnsi"/>
      <w:sz w:val="21"/>
    </w:rPr>
  </w:style>
  <w:style w:type="paragraph" w:customStyle="1" w:styleId="Answers">
    <w:name w:val="Answers"/>
    <w:basedOn w:val="Classdetails"/>
    <w:qFormat/>
    <w:rsid w:val="005C01C9"/>
    <w:pPr>
      <w:framePr w:wrap="around" w:vAnchor="text" w:hAnchor="page" w:x="1585" w:y="1"/>
      <w:suppressOverlap/>
    </w:pPr>
  </w:style>
  <w:style w:type="paragraph" w:customStyle="1" w:styleId="Questionnumbers">
    <w:name w:val="Question numbers"/>
    <w:basedOn w:val="Normal"/>
    <w:qFormat/>
    <w:rsid w:val="005C01C9"/>
    <w:pPr>
      <w:framePr w:wrap="auto" w:vAnchor="text" w:hAnchor="page" w:x="1585" w:y="1"/>
      <w:numPr>
        <w:numId w:val="6"/>
      </w:numPr>
      <w:suppressOverlap/>
    </w:pPr>
    <w:rPr>
      <w:rFonts w:asciiTheme="minorHAnsi" w:hAnsiTheme="minorHAnsi"/>
      <w:sz w:val="24"/>
    </w:rPr>
  </w:style>
  <w:style w:type="paragraph" w:customStyle="1" w:styleId="Answerletteringa">
    <w:name w:val="Answer lettering (a"/>
    <w:aliases w:val="b,c)"/>
    <w:basedOn w:val="Classdetails"/>
    <w:qFormat/>
    <w:rsid w:val="005C01C9"/>
    <w:pPr>
      <w:framePr w:wrap="around" w:vAnchor="text" w:hAnchor="page" w:x="1585" w:y="1"/>
      <w:suppressOverlap/>
      <w:jc w:val="right"/>
    </w:pPr>
  </w:style>
  <w:style w:type="paragraph" w:customStyle="1" w:styleId="Questionnumber">
    <w:name w:val="Question number"/>
    <w:basedOn w:val="Classdetails"/>
    <w:qFormat/>
    <w:rsid w:val="005C01C9"/>
    <w:pPr>
      <w:framePr w:wrap="around" w:vAnchor="text" w:hAnchor="page" w:x="1585" w:y="1"/>
      <w:numPr>
        <w:numId w:val="7"/>
      </w:numPr>
      <w:suppressOverlap/>
    </w:pPr>
  </w:style>
  <w:style w:type="paragraph" w:customStyle="1" w:styleId="Questionnumbering">
    <w:name w:val="Question numbering"/>
    <w:basedOn w:val="Classdetails"/>
    <w:qFormat/>
    <w:rsid w:val="00CE24D9"/>
    <w:pPr>
      <w:framePr w:wrap="around" w:vAnchor="text" w:hAnchor="page" w:x="1585" w:y="1"/>
      <w:suppressOverlap/>
    </w:pPr>
  </w:style>
  <w:style w:type="paragraph" w:customStyle="1" w:styleId="Testsectiontitle">
    <w:name w:val="Test section title"/>
    <w:basedOn w:val="Normal"/>
    <w:qFormat/>
    <w:rsid w:val="003C703B"/>
    <w:pPr>
      <w:keepNext/>
      <w:keepLines/>
      <w:spacing w:before="360" w:after="0" w:line="240" w:lineRule="auto"/>
      <w:ind w:left="0" w:firstLine="0"/>
      <w:contextualSpacing/>
    </w:pPr>
    <w:rPr>
      <w:rFonts w:asciiTheme="majorHAnsi" w:hAnsiTheme="majorHAnsi"/>
      <w:b/>
      <w:sz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ego\AppData\Roaming\Microsoft\Modelos\multchcBBk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08E757E88D4CF49ACB7910058BAC52"/>
        <w:category>
          <w:name w:val="Geral"/>
          <w:gallery w:val="placeholder"/>
        </w:category>
        <w:types>
          <w:type w:val="bbPlcHdr"/>
        </w:types>
        <w:behaviors>
          <w:behavior w:val="content"/>
        </w:behaviors>
        <w:guid w:val="{EA27CF94-6A20-4FE0-9D82-72C804A914DE}"/>
      </w:docPartPr>
      <w:docPartBody>
        <w:p w:rsidR="00EA42A6" w:rsidRDefault="00EA42A6">
          <w:pPr>
            <w:pStyle w:val="7D08E757E88D4CF49ACB7910058BAC52"/>
          </w:pPr>
          <w:r>
            <w:t>[Digite seu nome]</w:t>
          </w:r>
        </w:p>
      </w:docPartBody>
    </w:docPart>
    <w:docPart>
      <w:docPartPr>
        <w:name w:val="90CA72922F3B43CDA4EBDC5C529C013F"/>
        <w:category>
          <w:name w:val="Geral"/>
          <w:gallery w:val="placeholder"/>
        </w:category>
        <w:types>
          <w:type w:val="bbPlcHdr"/>
        </w:types>
        <w:behaviors>
          <w:behavior w:val="content"/>
        </w:behaviors>
        <w:guid w:val="{3CF9CE0E-61E7-4B08-9C5D-66AB92FEAB45}"/>
      </w:docPartPr>
      <w:docPartBody>
        <w:p w:rsidR="00EA42A6" w:rsidRDefault="00EA42A6">
          <w:pPr>
            <w:pStyle w:val="90CA72922F3B43CDA4EBDC5C529C013F"/>
          </w:pPr>
          <w:r>
            <w:t xml:space="preserve">[Digite as instruções do teste aqui. </w:t>
          </w:r>
          <w:r w:rsidRPr="00ED01D6">
            <w:t>Por exemplo</w:t>
          </w:r>
          <w:r>
            <w:t>, instrua os alunos a lerem</w:t>
          </w:r>
          <w:r w:rsidRPr="00ED01D6">
            <w:t xml:space="preserve"> c</w:t>
          </w:r>
          <w:r>
            <w:t>ada questão atenciosamente e, depois, marcarem a letra</w:t>
          </w:r>
          <w:r w:rsidRPr="00ED01D6">
            <w:t xml:space="preserve"> da resposta correta ao lado da questão.</w:t>
          </w:r>
          <w:r>
            <w:t>]</w:t>
          </w:r>
        </w:p>
      </w:docPartBody>
    </w:docPart>
    <w:docPart>
      <w:docPartPr>
        <w:name w:val="F1D595E8E07F4348917D2B8B6195FCA7"/>
        <w:category>
          <w:name w:val="Geral"/>
          <w:gallery w:val="placeholder"/>
        </w:category>
        <w:types>
          <w:type w:val="bbPlcHdr"/>
        </w:types>
        <w:behaviors>
          <w:behavior w:val="content"/>
        </w:behaviors>
        <w:guid w:val="{681D7413-3246-4FA2-BF44-3FDEC61D5CB1}"/>
      </w:docPartPr>
      <w:docPartBody>
        <w:p w:rsidR="00EA42A6" w:rsidRDefault="00EA42A6">
          <w:pPr>
            <w:pStyle w:val="F1D595E8E07F4348917D2B8B6195FCA7"/>
          </w:pPr>
          <w:r>
            <w:t>[Digite o título aqui]</w:t>
          </w:r>
        </w:p>
      </w:docPartBody>
    </w:docPart>
    <w:docPart>
      <w:docPartPr>
        <w:name w:val="E33982234BEC4F529FA361E0EF4C07B3"/>
        <w:category>
          <w:name w:val="Geral"/>
          <w:gallery w:val="placeholder"/>
        </w:category>
        <w:types>
          <w:type w:val="bbPlcHdr"/>
        </w:types>
        <w:behaviors>
          <w:behavior w:val="content"/>
        </w:behaviors>
        <w:guid w:val="{76C64043-5E05-408B-870F-60311D363335}"/>
      </w:docPartPr>
      <w:docPartBody>
        <w:p w:rsidR="00EA42A6" w:rsidRDefault="00EA42A6">
          <w:pPr>
            <w:pStyle w:val="E33982234BEC4F529FA361E0EF4C07B3"/>
          </w:pPr>
          <w:r w:rsidRPr="00CE24D9">
            <w:t>[Digite a questão aqui]</w:t>
          </w:r>
        </w:p>
      </w:docPartBody>
    </w:docPart>
    <w:docPart>
      <w:docPartPr>
        <w:name w:val="A0CC6F5B6AD8466EB1940F1BBD4C8F78"/>
        <w:category>
          <w:name w:val="Geral"/>
          <w:gallery w:val="placeholder"/>
        </w:category>
        <w:types>
          <w:type w:val="bbPlcHdr"/>
        </w:types>
        <w:behaviors>
          <w:behavior w:val="content"/>
        </w:behaviors>
        <w:guid w:val="{E5E57DD1-4B8E-4C6E-A38D-B7F601E0EEB5}"/>
      </w:docPartPr>
      <w:docPartBody>
        <w:p w:rsidR="00EA42A6" w:rsidRDefault="00EA42A6">
          <w:pPr>
            <w:pStyle w:val="A0CC6F5B6AD8466EB1940F1BBD4C8F78"/>
          </w:pPr>
          <w:r>
            <w:t>[Resposta A]</w:t>
          </w:r>
        </w:p>
      </w:docPartBody>
    </w:docPart>
    <w:docPart>
      <w:docPartPr>
        <w:name w:val="23102118E37D42E18FE33DB810270598"/>
        <w:category>
          <w:name w:val="Geral"/>
          <w:gallery w:val="placeholder"/>
        </w:category>
        <w:types>
          <w:type w:val="bbPlcHdr"/>
        </w:types>
        <w:behaviors>
          <w:behavior w:val="content"/>
        </w:behaviors>
        <w:guid w:val="{97787B32-B776-400E-AB2D-50A4D5526422}"/>
      </w:docPartPr>
      <w:docPartBody>
        <w:p w:rsidR="00EA42A6" w:rsidRDefault="00EA42A6">
          <w:pPr>
            <w:pStyle w:val="23102118E37D42E18FE33DB810270598"/>
          </w:pPr>
          <w:r>
            <w:t>[Resposta B]</w:t>
          </w:r>
        </w:p>
      </w:docPartBody>
    </w:docPart>
    <w:docPart>
      <w:docPartPr>
        <w:name w:val="F8CD91E2164645958A6590CF999FD0CF"/>
        <w:category>
          <w:name w:val="Geral"/>
          <w:gallery w:val="placeholder"/>
        </w:category>
        <w:types>
          <w:type w:val="bbPlcHdr"/>
        </w:types>
        <w:behaviors>
          <w:behavior w:val="content"/>
        </w:behaviors>
        <w:guid w:val="{9DD728AD-633D-4CE5-B60F-75D3E4C31042}"/>
      </w:docPartPr>
      <w:docPartBody>
        <w:p w:rsidR="00EA42A6" w:rsidRDefault="00EA42A6">
          <w:pPr>
            <w:pStyle w:val="F8CD91E2164645958A6590CF999FD0CF"/>
          </w:pPr>
          <w:r>
            <w:t>[Resposta C]</w:t>
          </w:r>
        </w:p>
      </w:docPartBody>
    </w:docPart>
    <w:docPart>
      <w:docPartPr>
        <w:name w:val="8FBC193097B14B14B19473A4E93C7ACC"/>
        <w:category>
          <w:name w:val="Geral"/>
          <w:gallery w:val="placeholder"/>
        </w:category>
        <w:types>
          <w:type w:val="bbPlcHdr"/>
        </w:types>
        <w:behaviors>
          <w:behavior w:val="content"/>
        </w:behaviors>
        <w:guid w:val="{6A50B7B2-68AD-4F0F-9ABA-C9C750955D67}"/>
      </w:docPartPr>
      <w:docPartBody>
        <w:p w:rsidR="00EA42A6" w:rsidRDefault="00EA42A6">
          <w:pPr>
            <w:pStyle w:val="8FBC193097B14B14B19473A4E93C7ACC"/>
          </w:pPr>
          <w:r w:rsidRPr="00466DC7">
            <w:t>[Digite o título aqui]</w:t>
          </w:r>
        </w:p>
      </w:docPartBody>
    </w:docPart>
    <w:docPart>
      <w:docPartPr>
        <w:name w:val="D602AB60D09A4A6385F8FBDE518A8F4D"/>
        <w:category>
          <w:name w:val="Geral"/>
          <w:gallery w:val="placeholder"/>
        </w:category>
        <w:types>
          <w:type w:val="bbPlcHdr"/>
        </w:types>
        <w:behaviors>
          <w:behavior w:val="content"/>
        </w:behaviors>
        <w:guid w:val="{977ABB0F-E12F-4681-9109-816420C273C2}"/>
      </w:docPartPr>
      <w:docPartBody>
        <w:p w:rsidR="00EA42A6" w:rsidRDefault="00EA42A6">
          <w:pPr>
            <w:pStyle w:val="D602AB60D09A4A6385F8FBDE518A8F4D"/>
          </w:pPr>
          <w:r w:rsidRPr="00CE24D9">
            <w:t>[Digite a questão aqui]</w:t>
          </w:r>
        </w:p>
      </w:docPartBody>
    </w:docPart>
    <w:docPart>
      <w:docPartPr>
        <w:name w:val="F55D4CA8371B4F848080CDFC7DD656DC"/>
        <w:category>
          <w:name w:val="Geral"/>
          <w:gallery w:val="placeholder"/>
        </w:category>
        <w:types>
          <w:type w:val="bbPlcHdr"/>
        </w:types>
        <w:behaviors>
          <w:behavior w:val="content"/>
        </w:behaviors>
        <w:guid w:val="{4105B5CB-B411-4D27-B9A2-663370A999D0}"/>
      </w:docPartPr>
      <w:docPartBody>
        <w:p w:rsidR="00EA42A6" w:rsidRDefault="00EA42A6">
          <w:pPr>
            <w:pStyle w:val="F55D4CA8371B4F848080CDFC7DD656DC"/>
          </w:pPr>
          <w:r>
            <w:t>[Resposta A]</w:t>
          </w:r>
        </w:p>
      </w:docPartBody>
    </w:docPart>
    <w:docPart>
      <w:docPartPr>
        <w:name w:val="F2E067AB682A4586BB835F51FF8C1EFD"/>
        <w:category>
          <w:name w:val="Geral"/>
          <w:gallery w:val="placeholder"/>
        </w:category>
        <w:types>
          <w:type w:val="bbPlcHdr"/>
        </w:types>
        <w:behaviors>
          <w:behavior w:val="content"/>
        </w:behaviors>
        <w:guid w:val="{1A88E6C0-6036-4282-A5D7-B66C0CCE13CA}"/>
      </w:docPartPr>
      <w:docPartBody>
        <w:p w:rsidR="00EA42A6" w:rsidRDefault="00EA42A6">
          <w:pPr>
            <w:pStyle w:val="F2E067AB682A4586BB835F51FF8C1EFD"/>
          </w:pPr>
          <w:r>
            <w:t>[Resposta B]</w:t>
          </w:r>
        </w:p>
      </w:docPartBody>
    </w:docPart>
    <w:docPart>
      <w:docPartPr>
        <w:name w:val="B55ACCCE8DCA4685A08FFF4FE3C6C032"/>
        <w:category>
          <w:name w:val="Geral"/>
          <w:gallery w:val="placeholder"/>
        </w:category>
        <w:types>
          <w:type w:val="bbPlcHdr"/>
        </w:types>
        <w:behaviors>
          <w:behavior w:val="content"/>
        </w:behaviors>
        <w:guid w:val="{69233DDC-FCEE-4266-AFD5-C4A41C6758EF}"/>
      </w:docPartPr>
      <w:docPartBody>
        <w:p w:rsidR="00EA42A6" w:rsidRDefault="00EA42A6">
          <w:pPr>
            <w:pStyle w:val="B55ACCCE8DCA4685A08FFF4FE3C6C032"/>
          </w:pPr>
          <w:r>
            <w:t>[Resposta C]</w:t>
          </w:r>
        </w:p>
      </w:docPartBody>
    </w:docPart>
    <w:docPart>
      <w:docPartPr>
        <w:name w:val="0CAF5C4C18E74928A70B8803919829CC"/>
        <w:category>
          <w:name w:val="Geral"/>
          <w:gallery w:val="placeholder"/>
        </w:category>
        <w:types>
          <w:type w:val="bbPlcHdr"/>
        </w:types>
        <w:behaviors>
          <w:behavior w:val="content"/>
        </w:behaviors>
        <w:guid w:val="{08FAAC7A-80D7-4A6A-A19B-E607ADBC3FCF}"/>
      </w:docPartPr>
      <w:docPartBody>
        <w:p w:rsidR="00EA42A6" w:rsidRDefault="00EA42A6">
          <w:pPr>
            <w:pStyle w:val="0CAF5C4C18E74928A70B8803919829CC"/>
          </w:pPr>
          <w:r>
            <w:t>[Resposta D]</w:t>
          </w:r>
        </w:p>
      </w:docPartBody>
    </w:docPart>
    <w:docPart>
      <w:docPartPr>
        <w:name w:val="8CBF782B063A493988F5B1D92B482D4B"/>
        <w:category>
          <w:name w:val="Geral"/>
          <w:gallery w:val="placeholder"/>
        </w:category>
        <w:types>
          <w:type w:val="bbPlcHdr"/>
        </w:types>
        <w:behaviors>
          <w:behavior w:val="content"/>
        </w:behaviors>
        <w:guid w:val="{87D29E96-C6E2-407E-8B1F-24F963DF7F50}"/>
      </w:docPartPr>
      <w:docPartBody>
        <w:p w:rsidR="00EA42A6" w:rsidRDefault="00EA42A6">
          <w:pPr>
            <w:pStyle w:val="8CBF782B063A493988F5B1D92B482D4B"/>
          </w:pPr>
          <w:r>
            <w:t>[Digite o título aqui]</w:t>
          </w:r>
        </w:p>
      </w:docPartBody>
    </w:docPart>
    <w:docPart>
      <w:docPartPr>
        <w:name w:val="6BC5397E36B348D59FC2E47B28A2C88D"/>
        <w:category>
          <w:name w:val="Geral"/>
          <w:gallery w:val="placeholder"/>
        </w:category>
        <w:types>
          <w:type w:val="bbPlcHdr"/>
        </w:types>
        <w:behaviors>
          <w:behavior w:val="content"/>
        </w:behaviors>
        <w:guid w:val="{4FC87454-70E4-4FA3-8F57-20434C0B6402}"/>
      </w:docPartPr>
      <w:docPartBody>
        <w:p w:rsidR="00EA42A6" w:rsidRDefault="00EA42A6">
          <w:pPr>
            <w:pStyle w:val="6BC5397E36B348D59FC2E47B28A2C88D"/>
          </w:pPr>
          <w:r>
            <w:t>[Resposta A]</w:t>
          </w:r>
        </w:p>
      </w:docPartBody>
    </w:docPart>
    <w:docPart>
      <w:docPartPr>
        <w:name w:val="9CAD0F274D22404CB65F79DA6AEB064D"/>
        <w:category>
          <w:name w:val="Geral"/>
          <w:gallery w:val="placeholder"/>
        </w:category>
        <w:types>
          <w:type w:val="bbPlcHdr"/>
        </w:types>
        <w:behaviors>
          <w:behavior w:val="content"/>
        </w:behaviors>
        <w:guid w:val="{167F914D-CCCD-4743-9404-D23D45C206CF}"/>
      </w:docPartPr>
      <w:docPartBody>
        <w:p w:rsidR="00EA42A6" w:rsidRDefault="00EA42A6">
          <w:pPr>
            <w:pStyle w:val="9CAD0F274D22404CB65F79DA6AEB064D"/>
          </w:pPr>
          <w:r w:rsidRPr="00CE24D9">
            <w:t>[Resposta B]</w:t>
          </w:r>
        </w:p>
      </w:docPartBody>
    </w:docPart>
    <w:docPart>
      <w:docPartPr>
        <w:name w:val="A4ED671676FC4CF49450BEDEE61164F7"/>
        <w:category>
          <w:name w:val="Geral"/>
          <w:gallery w:val="placeholder"/>
        </w:category>
        <w:types>
          <w:type w:val="bbPlcHdr"/>
        </w:types>
        <w:behaviors>
          <w:behavior w:val="content"/>
        </w:behaviors>
        <w:guid w:val="{31F06E65-2872-4F29-BFDE-7D26AA26081B}"/>
      </w:docPartPr>
      <w:docPartBody>
        <w:p w:rsidR="00EA42A6" w:rsidRDefault="00EA42A6">
          <w:pPr>
            <w:pStyle w:val="A4ED671676FC4CF49450BEDEE61164F7"/>
          </w:pPr>
          <w:r w:rsidRPr="00CE24D9">
            <w:t>[Resposta C]</w:t>
          </w:r>
        </w:p>
      </w:docPartBody>
    </w:docPart>
    <w:docPart>
      <w:docPartPr>
        <w:name w:val="150FFE5F22CD4463A931F15AA54F5EAC"/>
        <w:category>
          <w:name w:val="Geral"/>
          <w:gallery w:val="placeholder"/>
        </w:category>
        <w:types>
          <w:type w:val="bbPlcHdr"/>
        </w:types>
        <w:behaviors>
          <w:behavior w:val="content"/>
        </w:behaviors>
        <w:guid w:val="{2DBEF571-7052-4A31-8D2B-8D3B7695B467}"/>
      </w:docPartPr>
      <w:docPartBody>
        <w:p w:rsidR="00EA42A6" w:rsidRDefault="00EA42A6">
          <w:pPr>
            <w:pStyle w:val="150FFE5F22CD4463A931F15AA54F5EAC"/>
          </w:pPr>
          <w:r w:rsidRPr="00CE24D9">
            <w:t>[Resposta D]</w:t>
          </w:r>
        </w:p>
      </w:docPartBody>
    </w:docPart>
    <w:docPart>
      <w:docPartPr>
        <w:name w:val="BEA3AF164CC74E0F9DC040BF751042A7"/>
        <w:category>
          <w:name w:val="Geral"/>
          <w:gallery w:val="placeholder"/>
        </w:category>
        <w:types>
          <w:type w:val="bbPlcHdr"/>
        </w:types>
        <w:behaviors>
          <w:behavior w:val="content"/>
        </w:behaviors>
        <w:guid w:val="{916F3841-56DC-4A34-A330-F1B81888DE0F}"/>
      </w:docPartPr>
      <w:docPartBody>
        <w:p w:rsidR="00EA42A6" w:rsidRDefault="00EA42A6">
          <w:pPr>
            <w:pStyle w:val="BEA3AF164CC74E0F9DC040BF751042A7"/>
          </w:pPr>
          <w:r>
            <w:t>[Resposta E]</w:t>
          </w:r>
        </w:p>
      </w:docPartBody>
    </w:docPart>
    <w:docPart>
      <w:docPartPr>
        <w:name w:val="50C8735B61284AB284D98ACAFDF463D1"/>
        <w:category>
          <w:name w:val="Geral"/>
          <w:gallery w:val="placeholder"/>
        </w:category>
        <w:types>
          <w:type w:val="bbPlcHdr"/>
        </w:types>
        <w:behaviors>
          <w:behavior w:val="content"/>
        </w:behaviors>
        <w:guid w:val="{4DA0E8E7-0304-4BDE-B23C-A280707EE16C}"/>
      </w:docPartPr>
      <w:docPartBody>
        <w:p w:rsidR="00EA42A6" w:rsidRDefault="00EA42A6" w:rsidP="00EA42A6">
          <w:pPr>
            <w:pStyle w:val="50C8735B61284AB284D98ACAFDF463D1"/>
          </w:pPr>
          <w:r w:rsidRPr="00CE24D9">
            <w:t>[Digite a questão aqui]</w:t>
          </w:r>
        </w:p>
      </w:docPartBody>
    </w:docPart>
    <w:docPart>
      <w:docPartPr>
        <w:name w:val="9BACB1B3A35D40298C19482E1FAE0BB3"/>
        <w:category>
          <w:name w:val="Geral"/>
          <w:gallery w:val="placeholder"/>
        </w:category>
        <w:types>
          <w:type w:val="bbPlcHdr"/>
        </w:types>
        <w:behaviors>
          <w:behavior w:val="content"/>
        </w:behaviors>
        <w:guid w:val="{73A6E17E-EE7F-4F60-B67B-B4BBD6A63A9D}"/>
      </w:docPartPr>
      <w:docPartBody>
        <w:p w:rsidR="00EA42A6" w:rsidRDefault="00EA42A6" w:rsidP="00EA42A6">
          <w:pPr>
            <w:pStyle w:val="9BACB1B3A35D40298C19482E1FAE0BB3"/>
          </w:pPr>
          <w:r w:rsidRPr="00CE24D9">
            <w:t>[Digite a questão aqui]</w:t>
          </w:r>
        </w:p>
      </w:docPartBody>
    </w:docPart>
    <w:docPart>
      <w:docPartPr>
        <w:name w:val="49D76351EC2D430AB8BE78C7FADE1B15"/>
        <w:category>
          <w:name w:val="Geral"/>
          <w:gallery w:val="placeholder"/>
        </w:category>
        <w:types>
          <w:type w:val="bbPlcHdr"/>
        </w:types>
        <w:behaviors>
          <w:behavior w:val="content"/>
        </w:behaviors>
        <w:guid w:val="{7890BE52-8D75-400A-8B80-5366BF324A1C}"/>
      </w:docPartPr>
      <w:docPartBody>
        <w:p w:rsidR="00EA42A6" w:rsidRDefault="00EA42A6" w:rsidP="00EA42A6">
          <w:pPr>
            <w:pStyle w:val="49D76351EC2D430AB8BE78C7FADE1B15"/>
          </w:pPr>
          <w:r>
            <w:t>[Resposta A]</w:t>
          </w:r>
        </w:p>
      </w:docPartBody>
    </w:docPart>
    <w:docPart>
      <w:docPartPr>
        <w:name w:val="C0F2DBBC32E5474F8CAE4F6E00D22B40"/>
        <w:category>
          <w:name w:val="Geral"/>
          <w:gallery w:val="placeholder"/>
        </w:category>
        <w:types>
          <w:type w:val="bbPlcHdr"/>
        </w:types>
        <w:behaviors>
          <w:behavior w:val="content"/>
        </w:behaviors>
        <w:guid w:val="{2FB06782-3418-4A3A-A6A2-E46859C599A9}"/>
      </w:docPartPr>
      <w:docPartBody>
        <w:p w:rsidR="00EA42A6" w:rsidRDefault="00EA42A6" w:rsidP="00EA42A6">
          <w:pPr>
            <w:pStyle w:val="C0F2DBBC32E5474F8CAE4F6E00D22B40"/>
          </w:pPr>
          <w:r>
            <w:t>[Resposta B]</w:t>
          </w:r>
        </w:p>
      </w:docPartBody>
    </w:docPart>
    <w:docPart>
      <w:docPartPr>
        <w:name w:val="2182A8A0CF404D3EB27409D65852C589"/>
        <w:category>
          <w:name w:val="Geral"/>
          <w:gallery w:val="placeholder"/>
        </w:category>
        <w:types>
          <w:type w:val="bbPlcHdr"/>
        </w:types>
        <w:behaviors>
          <w:behavior w:val="content"/>
        </w:behaviors>
        <w:guid w:val="{C07AEB50-0651-4675-9328-EB718EA03D14}"/>
      </w:docPartPr>
      <w:docPartBody>
        <w:p w:rsidR="00EA42A6" w:rsidRDefault="00EA42A6" w:rsidP="00EA42A6">
          <w:pPr>
            <w:pStyle w:val="2182A8A0CF404D3EB27409D65852C589"/>
          </w:pPr>
          <w:r>
            <w:t>[Resposta C]</w:t>
          </w:r>
        </w:p>
      </w:docPartBody>
    </w:docPart>
    <w:docPart>
      <w:docPartPr>
        <w:name w:val="5DDD009485E942DF844AA9D52313FF47"/>
        <w:category>
          <w:name w:val="Geral"/>
          <w:gallery w:val="placeholder"/>
        </w:category>
        <w:types>
          <w:type w:val="bbPlcHdr"/>
        </w:types>
        <w:behaviors>
          <w:behavior w:val="content"/>
        </w:behaviors>
        <w:guid w:val="{F4B9AB0F-C857-4B1D-AAF2-53D7CB2CE7F9}"/>
      </w:docPartPr>
      <w:docPartBody>
        <w:p w:rsidR="00EA42A6" w:rsidRDefault="00EA42A6" w:rsidP="00EA42A6">
          <w:pPr>
            <w:pStyle w:val="5DDD009485E942DF844AA9D52313FF47"/>
          </w:pPr>
          <w:r>
            <w:t>[Resposta C]</w:t>
          </w:r>
        </w:p>
      </w:docPartBody>
    </w:docPart>
    <w:docPart>
      <w:docPartPr>
        <w:name w:val="992C8A0CAE304ECC891CACB2436A3BBC"/>
        <w:category>
          <w:name w:val="Geral"/>
          <w:gallery w:val="placeholder"/>
        </w:category>
        <w:types>
          <w:type w:val="bbPlcHdr"/>
        </w:types>
        <w:behaviors>
          <w:behavior w:val="content"/>
        </w:behaviors>
        <w:guid w:val="{C6526B59-7CC0-4179-828E-486F3C8226CB}"/>
      </w:docPartPr>
      <w:docPartBody>
        <w:p w:rsidR="00EA42A6" w:rsidRDefault="00EA42A6" w:rsidP="00EA42A6">
          <w:pPr>
            <w:pStyle w:val="992C8A0CAE304ECC891CACB2436A3BBC"/>
          </w:pPr>
          <w:r>
            <w:t>[Resposta C]</w:t>
          </w:r>
        </w:p>
      </w:docPartBody>
    </w:docPart>
    <w:docPart>
      <w:docPartPr>
        <w:name w:val="72CFEE611A654787A152785BC1DFFD7E"/>
        <w:category>
          <w:name w:val="Geral"/>
          <w:gallery w:val="placeholder"/>
        </w:category>
        <w:types>
          <w:type w:val="bbPlcHdr"/>
        </w:types>
        <w:behaviors>
          <w:behavior w:val="content"/>
        </w:behaviors>
        <w:guid w:val="{6CF7C020-6B37-4F11-A68D-CE73470FDAD8}"/>
      </w:docPartPr>
      <w:docPartBody>
        <w:p w:rsidR="00EA42A6" w:rsidRDefault="00EA42A6" w:rsidP="00EA42A6">
          <w:pPr>
            <w:pStyle w:val="72CFEE611A654787A152785BC1DFFD7E"/>
          </w:pPr>
          <w:r>
            <w:t>[Resposta C]</w:t>
          </w:r>
        </w:p>
      </w:docPartBody>
    </w:docPart>
    <w:docPart>
      <w:docPartPr>
        <w:name w:val="5ED88E2F83B24DD4915BEAAED0E4CE7C"/>
        <w:category>
          <w:name w:val="Geral"/>
          <w:gallery w:val="placeholder"/>
        </w:category>
        <w:types>
          <w:type w:val="bbPlcHdr"/>
        </w:types>
        <w:behaviors>
          <w:behavior w:val="content"/>
        </w:behaviors>
        <w:guid w:val="{7CF8CA44-3959-45EE-9158-239BED9D94D0}"/>
      </w:docPartPr>
      <w:docPartBody>
        <w:p w:rsidR="00EA42A6" w:rsidRDefault="00EA42A6" w:rsidP="00EA42A6">
          <w:pPr>
            <w:pStyle w:val="5ED88E2F83B24DD4915BEAAED0E4CE7C"/>
          </w:pPr>
          <w:r>
            <w:t>[Resposta C]</w:t>
          </w:r>
        </w:p>
      </w:docPartBody>
    </w:docPart>
    <w:docPart>
      <w:docPartPr>
        <w:name w:val="26A6F5A27AEA4FB697FE518E6FB6A90C"/>
        <w:category>
          <w:name w:val="Geral"/>
          <w:gallery w:val="placeholder"/>
        </w:category>
        <w:types>
          <w:type w:val="bbPlcHdr"/>
        </w:types>
        <w:behaviors>
          <w:behavior w:val="content"/>
        </w:behaviors>
        <w:guid w:val="{EE9916B6-441B-47CD-8CBE-7EEF455E6966}"/>
      </w:docPartPr>
      <w:docPartBody>
        <w:p w:rsidR="00EA42A6" w:rsidRDefault="00EA42A6" w:rsidP="00EA42A6">
          <w:pPr>
            <w:pStyle w:val="26A6F5A27AEA4FB697FE518E6FB6A90C"/>
          </w:pPr>
          <w:r>
            <w:t>[Resposta C]</w:t>
          </w:r>
        </w:p>
      </w:docPartBody>
    </w:docPart>
    <w:docPart>
      <w:docPartPr>
        <w:name w:val="14F0B84676E34A4FACAC94517FF9B01D"/>
        <w:category>
          <w:name w:val="Geral"/>
          <w:gallery w:val="placeholder"/>
        </w:category>
        <w:types>
          <w:type w:val="bbPlcHdr"/>
        </w:types>
        <w:behaviors>
          <w:behavior w:val="content"/>
        </w:behaviors>
        <w:guid w:val="{66534AE2-E4BE-4BDD-BDBD-574E5E1802FA}"/>
      </w:docPartPr>
      <w:docPartBody>
        <w:p w:rsidR="00EA42A6" w:rsidRDefault="00EA42A6" w:rsidP="00EA42A6">
          <w:pPr>
            <w:pStyle w:val="14F0B84676E34A4FACAC94517FF9B01D"/>
          </w:pPr>
          <w:r>
            <w:t>[Resposta C]</w:t>
          </w:r>
        </w:p>
      </w:docPartBody>
    </w:docPart>
    <w:docPart>
      <w:docPartPr>
        <w:name w:val="CFD9142C85EE407098DA0DB471153829"/>
        <w:category>
          <w:name w:val="Geral"/>
          <w:gallery w:val="placeholder"/>
        </w:category>
        <w:types>
          <w:type w:val="bbPlcHdr"/>
        </w:types>
        <w:behaviors>
          <w:behavior w:val="content"/>
        </w:behaviors>
        <w:guid w:val="{382B8D54-4910-4CB4-904E-DA81ED20704F}"/>
      </w:docPartPr>
      <w:docPartBody>
        <w:p w:rsidR="00EA42A6" w:rsidRDefault="00EA42A6" w:rsidP="00EA42A6">
          <w:pPr>
            <w:pStyle w:val="CFD9142C85EE407098DA0DB471153829"/>
          </w:pPr>
          <w:r>
            <w:t>[Resposta C]</w:t>
          </w:r>
        </w:p>
      </w:docPartBody>
    </w:docPart>
    <w:docPart>
      <w:docPartPr>
        <w:name w:val="69ED65D44C944C8FBB4D7E0AB4E708D3"/>
        <w:category>
          <w:name w:val="Geral"/>
          <w:gallery w:val="placeholder"/>
        </w:category>
        <w:types>
          <w:type w:val="bbPlcHdr"/>
        </w:types>
        <w:behaviors>
          <w:behavior w:val="content"/>
        </w:behaviors>
        <w:guid w:val="{B3B8BBA7-1BA3-4841-84A1-DE1828CA3CE7}"/>
      </w:docPartPr>
      <w:docPartBody>
        <w:p w:rsidR="00EA42A6" w:rsidRDefault="00EA42A6" w:rsidP="00EA42A6">
          <w:pPr>
            <w:pStyle w:val="69ED65D44C944C8FBB4D7E0AB4E708D3"/>
          </w:pPr>
          <w:r>
            <w:t>[Resposta C]</w:t>
          </w:r>
        </w:p>
      </w:docPartBody>
    </w:docPart>
    <w:docPart>
      <w:docPartPr>
        <w:name w:val="571093B552BC4E1D9145210C20622F94"/>
        <w:category>
          <w:name w:val="Geral"/>
          <w:gallery w:val="placeholder"/>
        </w:category>
        <w:types>
          <w:type w:val="bbPlcHdr"/>
        </w:types>
        <w:behaviors>
          <w:behavior w:val="content"/>
        </w:behaviors>
        <w:guid w:val="{DC05D31D-B5E9-4D19-9CCB-7624A77BB0F0}"/>
      </w:docPartPr>
      <w:docPartBody>
        <w:p w:rsidR="00EA42A6" w:rsidRDefault="00EA42A6" w:rsidP="00EA42A6">
          <w:pPr>
            <w:pStyle w:val="571093B552BC4E1D9145210C20622F94"/>
          </w:pPr>
          <w:r>
            <w:t>[Digite o título aqui]</w:t>
          </w:r>
        </w:p>
      </w:docPartBody>
    </w:docPart>
    <w:docPart>
      <w:docPartPr>
        <w:name w:val="FD5B5CFF75314A7CBACF540F71D26A24"/>
        <w:category>
          <w:name w:val="Geral"/>
          <w:gallery w:val="placeholder"/>
        </w:category>
        <w:types>
          <w:type w:val="bbPlcHdr"/>
        </w:types>
        <w:behaviors>
          <w:behavior w:val="content"/>
        </w:behaviors>
        <w:guid w:val="{74C8136D-77BE-4EE2-9801-0F656E27C567}"/>
      </w:docPartPr>
      <w:docPartBody>
        <w:p w:rsidR="00EA42A6" w:rsidRDefault="00EA42A6" w:rsidP="00EA42A6">
          <w:pPr>
            <w:pStyle w:val="FD5B5CFF75314A7CBACF540F71D26A24"/>
          </w:pPr>
          <w:r>
            <w:t>[Resposta A]</w:t>
          </w:r>
        </w:p>
      </w:docPartBody>
    </w:docPart>
    <w:docPart>
      <w:docPartPr>
        <w:name w:val="1E345F0953E0491889D19251E1915A78"/>
        <w:category>
          <w:name w:val="Geral"/>
          <w:gallery w:val="placeholder"/>
        </w:category>
        <w:types>
          <w:type w:val="bbPlcHdr"/>
        </w:types>
        <w:behaviors>
          <w:behavior w:val="content"/>
        </w:behaviors>
        <w:guid w:val="{BD805CEF-48AA-4C6E-B40B-8F6802F36D18}"/>
      </w:docPartPr>
      <w:docPartBody>
        <w:p w:rsidR="00EA42A6" w:rsidRDefault="00EA42A6" w:rsidP="00EA42A6">
          <w:pPr>
            <w:pStyle w:val="1E345F0953E0491889D19251E1915A78"/>
          </w:pPr>
          <w:r w:rsidRPr="00CE24D9">
            <w:t>[Resposta B]</w:t>
          </w:r>
        </w:p>
      </w:docPartBody>
    </w:docPart>
    <w:docPart>
      <w:docPartPr>
        <w:name w:val="6C0D62270E0F498DBAFF3F3B2C6BBBAC"/>
        <w:category>
          <w:name w:val="Geral"/>
          <w:gallery w:val="placeholder"/>
        </w:category>
        <w:types>
          <w:type w:val="bbPlcHdr"/>
        </w:types>
        <w:behaviors>
          <w:behavior w:val="content"/>
        </w:behaviors>
        <w:guid w:val="{7292DEA8-E69C-4785-8926-94BAEFF3AE03}"/>
      </w:docPartPr>
      <w:docPartBody>
        <w:p w:rsidR="00EA42A6" w:rsidRDefault="00EA42A6" w:rsidP="00EA42A6">
          <w:pPr>
            <w:pStyle w:val="6C0D62270E0F498DBAFF3F3B2C6BBBAC"/>
          </w:pPr>
          <w:r w:rsidRPr="00CE24D9">
            <w:t>[Resposta C]</w:t>
          </w:r>
        </w:p>
      </w:docPartBody>
    </w:docPart>
    <w:docPart>
      <w:docPartPr>
        <w:name w:val="E5F568E53FDC460886E748E6BB45F649"/>
        <w:category>
          <w:name w:val="Geral"/>
          <w:gallery w:val="placeholder"/>
        </w:category>
        <w:types>
          <w:type w:val="bbPlcHdr"/>
        </w:types>
        <w:behaviors>
          <w:behavior w:val="content"/>
        </w:behaviors>
        <w:guid w:val="{1A29E46F-0742-442C-8734-769A7EDCAC34}"/>
      </w:docPartPr>
      <w:docPartBody>
        <w:p w:rsidR="00EA42A6" w:rsidRDefault="00EA42A6" w:rsidP="00EA42A6">
          <w:pPr>
            <w:pStyle w:val="E5F568E53FDC460886E748E6BB45F649"/>
          </w:pPr>
          <w:r w:rsidRPr="00CE24D9">
            <w:t>[Resposta D]</w:t>
          </w:r>
        </w:p>
      </w:docPartBody>
    </w:docPart>
    <w:docPart>
      <w:docPartPr>
        <w:name w:val="30CCE566429F40CEB7E896C6F746D8E6"/>
        <w:category>
          <w:name w:val="Geral"/>
          <w:gallery w:val="placeholder"/>
        </w:category>
        <w:types>
          <w:type w:val="bbPlcHdr"/>
        </w:types>
        <w:behaviors>
          <w:behavior w:val="content"/>
        </w:behaviors>
        <w:guid w:val="{2EAD4D81-72F5-440B-99A1-E2F93E38A025}"/>
      </w:docPartPr>
      <w:docPartBody>
        <w:p w:rsidR="00EA42A6" w:rsidRDefault="00EA42A6" w:rsidP="00EA42A6">
          <w:pPr>
            <w:pStyle w:val="30CCE566429F40CEB7E896C6F746D8E6"/>
          </w:pPr>
          <w:r>
            <w:t>[Resposta E]</w:t>
          </w:r>
        </w:p>
      </w:docPartBody>
    </w:docPart>
    <w:docPart>
      <w:docPartPr>
        <w:name w:val="F5A333C24F7A49028CEFBAEE0C7D0F1B"/>
        <w:category>
          <w:name w:val="Geral"/>
          <w:gallery w:val="placeholder"/>
        </w:category>
        <w:types>
          <w:type w:val="bbPlcHdr"/>
        </w:types>
        <w:behaviors>
          <w:behavior w:val="content"/>
        </w:behaviors>
        <w:guid w:val="{821BC0F2-8991-4428-A227-4DBE83373EA7}"/>
      </w:docPartPr>
      <w:docPartBody>
        <w:p w:rsidR="00EA42A6" w:rsidRDefault="00EA42A6" w:rsidP="00EA42A6">
          <w:pPr>
            <w:pStyle w:val="F5A333C24F7A49028CEFBAEE0C7D0F1B"/>
          </w:pPr>
          <w:r>
            <w:t>[Digite o título aqui]</w:t>
          </w:r>
        </w:p>
      </w:docPartBody>
    </w:docPart>
    <w:docPart>
      <w:docPartPr>
        <w:name w:val="AB610B1C60784649AD23220758755D8E"/>
        <w:category>
          <w:name w:val="Geral"/>
          <w:gallery w:val="placeholder"/>
        </w:category>
        <w:types>
          <w:type w:val="bbPlcHdr"/>
        </w:types>
        <w:behaviors>
          <w:behavior w:val="content"/>
        </w:behaviors>
        <w:guid w:val="{A033A543-8C3D-4D0B-8C86-11FDEF65A55B}"/>
      </w:docPartPr>
      <w:docPartBody>
        <w:p w:rsidR="00EA42A6" w:rsidRDefault="00EA42A6" w:rsidP="00EA42A6">
          <w:pPr>
            <w:pStyle w:val="AB610B1C60784649AD23220758755D8E"/>
          </w:pPr>
          <w:r>
            <w:t>[Resposta A]</w:t>
          </w:r>
        </w:p>
      </w:docPartBody>
    </w:docPart>
    <w:docPart>
      <w:docPartPr>
        <w:name w:val="B17CF42998804A25AC21564BDAE3A897"/>
        <w:category>
          <w:name w:val="Geral"/>
          <w:gallery w:val="placeholder"/>
        </w:category>
        <w:types>
          <w:type w:val="bbPlcHdr"/>
        </w:types>
        <w:behaviors>
          <w:behavior w:val="content"/>
        </w:behaviors>
        <w:guid w:val="{4B4A9663-74CA-43F8-8FD9-1512E7ADEB11}"/>
      </w:docPartPr>
      <w:docPartBody>
        <w:p w:rsidR="00EA42A6" w:rsidRDefault="00EA42A6" w:rsidP="00EA42A6">
          <w:pPr>
            <w:pStyle w:val="B17CF42998804A25AC21564BDAE3A897"/>
          </w:pPr>
          <w:r w:rsidRPr="00CE24D9">
            <w:t>[Resposta B]</w:t>
          </w:r>
        </w:p>
      </w:docPartBody>
    </w:docPart>
    <w:docPart>
      <w:docPartPr>
        <w:name w:val="FCD1E3F2A4C041909F019B921DA85BCA"/>
        <w:category>
          <w:name w:val="Geral"/>
          <w:gallery w:val="placeholder"/>
        </w:category>
        <w:types>
          <w:type w:val="bbPlcHdr"/>
        </w:types>
        <w:behaviors>
          <w:behavior w:val="content"/>
        </w:behaviors>
        <w:guid w:val="{D141FAAE-0347-4877-8E15-D36CD2592916}"/>
      </w:docPartPr>
      <w:docPartBody>
        <w:p w:rsidR="00EA42A6" w:rsidRDefault="00EA42A6" w:rsidP="00EA42A6">
          <w:pPr>
            <w:pStyle w:val="FCD1E3F2A4C041909F019B921DA85BCA"/>
          </w:pPr>
          <w:r w:rsidRPr="00CE24D9">
            <w:t>[Resposta C]</w:t>
          </w:r>
        </w:p>
      </w:docPartBody>
    </w:docPart>
    <w:docPart>
      <w:docPartPr>
        <w:name w:val="75CC6BF3FD154D2ABF7B29523E4407C5"/>
        <w:category>
          <w:name w:val="Geral"/>
          <w:gallery w:val="placeholder"/>
        </w:category>
        <w:types>
          <w:type w:val="bbPlcHdr"/>
        </w:types>
        <w:behaviors>
          <w:behavior w:val="content"/>
        </w:behaviors>
        <w:guid w:val="{EF57AD4E-AE52-4417-B913-83FA4FB807E5}"/>
      </w:docPartPr>
      <w:docPartBody>
        <w:p w:rsidR="00EA42A6" w:rsidRDefault="00EA42A6" w:rsidP="00EA42A6">
          <w:pPr>
            <w:pStyle w:val="75CC6BF3FD154D2ABF7B29523E4407C5"/>
          </w:pPr>
          <w:r w:rsidRPr="00CE24D9">
            <w:t>[Resposta D]</w:t>
          </w:r>
        </w:p>
      </w:docPartBody>
    </w:docPart>
    <w:docPart>
      <w:docPartPr>
        <w:name w:val="867BF36A5F604C8997EA548A844A8D32"/>
        <w:category>
          <w:name w:val="Geral"/>
          <w:gallery w:val="placeholder"/>
        </w:category>
        <w:types>
          <w:type w:val="bbPlcHdr"/>
        </w:types>
        <w:behaviors>
          <w:behavior w:val="content"/>
        </w:behaviors>
        <w:guid w:val="{345B4D81-8104-42BF-8825-68116C7B7982}"/>
      </w:docPartPr>
      <w:docPartBody>
        <w:p w:rsidR="00EA42A6" w:rsidRDefault="00EA42A6" w:rsidP="00EA42A6">
          <w:pPr>
            <w:pStyle w:val="867BF36A5F604C8997EA548A844A8D32"/>
          </w:pPr>
          <w:r>
            <w:t>[Resposta E]</w:t>
          </w:r>
        </w:p>
      </w:docPartBody>
    </w:docPart>
    <w:docPart>
      <w:docPartPr>
        <w:name w:val="C437C493FDC548AB9D0146139D422712"/>
        <w:category>
          <w:name w:val="Geral"/>
          <w:gallery w:val="placeholder"/>
        </w:category>
        <w:types>
          <w:type w:val="bbPlcHdr"/>
        </w:types>
        <w:behaviors>
          <w:behavior w:val="content"/>
        </w:behaviors>
        <w:guid w:val="{6408CFE9-44E7-4B9C-8DB6-C6EF438C7B9D}"/>
      </w:docPartPr>
      <w:docPartBody>
        <w:p w:rsidR="00EA42A6" w:rsidRDefault="00EA42A6" w:rsidP="00EA42A6">
          <w:pPr>
            <w:pStyle w:val="C437C493FDC548AB9D0146139D422712"/>
          </w:pPr>
          <w:r>
            <w:t>[Digite o título aqui]</w:t>
          </w:r>
        </w:p>
      </w:docPartBody>
    </w:docPart>
    <w:docPart>
      <w:docPartPr>
        <w:name w:val="79B40A5A3A8F4023B41D2F59E076E9CC"/>
        <w:category>
          <w:name w:val="Geral"/>
          <w:gallery w:val="placeholder"/>
        </w:category>
        <w:types>
          <w:type w:val="bbPlcHdr"/>
        </w:types>
        <w:behaviors>
          <w:behavior w:val="content"/>
        </w:behaviors>
        <w:guid w:val="{AEBF59A7-7D25-4334-8B08-A57AAFD167A4}"/>
      </w:docPartPr>
      <w:docPartBody>
        <w:p w:rsidR="00EA42A6" w:rsidRDefault="00EA42A6" w:rsidP="00EA42A6">
          <w:pPr>
            <w:pStyle w:val="79B40A5A3A8F4023B41D2F59E076E9CC"/>
          </w:pPr>
          <w:r>
            <w:t>[Resposta A]</w:t>
          </w:r>
        </w:p>
      </w:docPartBody>
    </w:docPart>
    <w:docPart>
      <w:docPartPr>
        <w:name w:val="132D83E83DE645C2BCA14A2165072E49"/>
        <w:category>
          <w:name w:val="Geral"/>
          <w:gallery w:val="placeholder"/>
        </w:category>
        <w:types>
          <w:type w:val="bbPlcHdr"/>
        </w:types>
        <w:behaviors>
          <w:behavior w:val="content"/>
        </w:behaviors>
        <w:guid w:val="{AA5AC61D-1678-4398-B5D5-83D5F911C423}"/>
      </w:docPartPr>
      <w:docPartBody>
        <w:p w:rsidR="00EA42A6" w:rsidRDefault="00EA42A6" w:rsidP="00EA42A6">
          <w:pPr>
            <w:pStyle w:val="132D83E83DE645C2BCA14A2165072E49"/>
          </w:pPr>
          <w:r w:rsidRPr="00CE24D9">
            <w:t>[Resposta B]</w:t>
          </w:r>
        </w:p>
      </w:docPartBody>
    </w:docPart>
    <w:docPart>
      <w:docPartPr>
        <w:name w:val="3D4EA1C5F1444B809C4A40CBF653BB2E"/>
        <w:category>
          <w:name w:val="Geral"/>
          <w:gallery w:val="placeholder"/>
        </w:category>
        <w:types>
          <w:type w:val="bbPlcHdr"/>
        </w:types>
        <w:behaviors>
          <w:behavior w:val="content"/>
        </w:behaviors>
        <w:guid w:val="{59B64375-FA94-46EF-A23A-6F9FEE8BAF6A}"/>
      </w:docPartPr>
      <w:docPartBody>
        <w:p w:rsidR="00EA42A6" w:rsidRDefault="00EA42A6" w:rsidP="00EA42A6">
          <w:pPr>
            <w:pStyle w:val="3D4EA1C5F1444B809C4A40CBF653BB2E"/>
          </w:pPr>
          <w:r w:rsidRPr="00CE24D9">
            <w:t>[Resposta C]</w:t>
          </w:r>
        </w:p>
      </w:docPartBody>
    </w:docPart>
    <w:docPart>
      <w:docPartPr>
        <w:name w:val="CD68A4C9686B4FA3AD9EE544A968B4BE"/>
        <w:category>
          <w:name w:val="Geral"/>
          <w:gallery w:val="placeholder"/>
        </w:category>
        <w:types>
          <w:type w:val="bbPlcHdr"/>
        </w:types>
        <w:behaviors>
          <w:behavior w:val="content"/>
        </w:behaviors>
        <w:guid w:val="{0764B9E4-F1BC-4F8B-A856-207CEF04C53C}"/>
      </w:docPartPr>
      <w:docPartBody>
        <w:p w:rsidR="00EA42A6" w:rsidRDefault="00EA42A6" w:rsidP="00EA42A6">
          <w:pPr>
            <w:pStyle w:val="CD68A4C9686B4FA3AD9EE544A968B4BE"/>
          </w:pPr>
          <w:r w:rsidRPr="00CE24D9">
            <w:t>[Resposta D]</w:t>
          </w:r>
        </w:p>
      </w:docPartBody>
    </w:docPart>
    <w:docPart>
      <w:docPartPr>
        <w:name w:val="347E0859E85544348DFF9D2B4C6B7B4D"/>
        <w:category>
          <w:name w:val="Geral"/>
          <w:gallery w:val="placeholder"/>
        </w:category>
        <w:types>
          <w:type w:val="bbPlcHdr"/>
        </w:types>
        <w:behaviors>
          <w:behavior w:val="content"/>
        </w:behaviors>
        <w:guid w:val="{19547A8F-0629-490D-8711-3FE8D871A1A9}"/>
      </w:docPartPr>
      <w:docPartBody>
        <w:p w:rsidR="00EA42A6" w:rsidRDefault="00EA42A6" w:rsidP="00EA42A6">
          <w:pPr>
            <w:pStyle w:val="347E0859E85544348DFF9D2B4C6B7B4D"/>
          </w:pPr>
          <w:r>
            <w:t>[Resposta E]</w:t>
          </w:r>
        </w:p>
      </w:docPartBody>
    </w:docPart>
    <w:docPart>
      <w:docPartPr>
        <w:name w:val="5F07525368F14118BA477BFDB2EF4C7E"/>
        <w:category>
          <w:name w:val="Geral"/>
          <w:gallery w:val="placeholder"/>
        </w:category>
        <w:types>
          <w:type w:val="bbPlcHdr"/>
        </w:types>
        <w:behaviors>
          <w:behavior w:val="content"/>
        </w:behaviors>
        <w:guid w:val="{D1893234-C08C-4E03-9744-971109ED970E}"/>
      </w:docPartPr>
      <w:docPartBody>
        <w:p w:rsidR="00000000" w:rsidRDefault="00EA42A6" w:rsidP="00EA42A6">
          <w:pPr>
            <w:pStyle w:val="5F07525368F14118BA477BFDB2EF4C7E"/>
          </w:pPr>
          <w:r>
            <w:t>[Digite o título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2A6"/>
    <w:rsid w:val="00EA42A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D3ABEA9143A4EF4937A48D150F3F0A0">
    <w:name w:val="7D3ABEA9143A4EF4937A48D150F3F0A0"/>
  </w:style>
  <w:style w:type="paragraph" w:customStyle="1" w:styleId="7D08E757E88D4CF49ACB7910058BAC52">
    <w:name w:val="7D08E757E88D4CF49ACB7910058BAC52"/>
  </w:style>
  <w:style w:type="paragraph" w:customStyle="1" w:styleId="5515D195BE944285B7BA24ACC227E332">
    <w:name w:val="5515D195BE944285B7BA24ACC227E332"/>
  </w:style>
  <w:style w:type="paragraph" w:customStyle="1" w:styleId="68E9D0B5481043C0B2139209416738DB">
    <w:name w:val="68E9D0B5481043C0B2139209416738DB"/>
  </w:style>
  <w:style w:type="paragraph" w:customStyle="1" w:styleId="90CA72922F3B43CDA4EBDC5C529C013F">
    <w:name w:val="90CA72922F3B43CDA4EBDC5C529C013F"/>
  </w:style>
  <w:style w:type="paragraph" w:customStyle="1" w:styleId="F1D595E8E07F4348917D2B8B6195FCA7">
    <w:name w:val="F1D595E8E07F4348917D2B8B6195FCA7"/>
  </w:style>
  <w:style w:type="paragraph" w:customStyle="1" w:styleId="E33982234BEC4F529FA361E0EF4C07B3">
    <w:name w:val="E33982234BEC4F529FA361E0EF4C07B3"/>
  </w:style>
  <w:style w:type="paragraph" w:customStyle="1" w:styleId="A0CC6F5B6AD8466EB1940F1BBD4C8F78">
    <w:name w:val="A0CC6F5B6AD8466EB1940F1BBD4C8F78"/>
  </w:style>
  <w:style w:type="paragraph" w:customStyle="1" w:styleId="23102118E37D42E18FE33DB810270598">
    <w:name w:val="23102118E37D42E18FE33DB810270598"/>
  </w:style>
  <w:style w:type="paragraph" w:customStyle="1" w:styleId="F8CD91E2164645958A6590CF999FD0CF">
    <w:name w:val="F8CD91E2164645958A6590CF999FD0CF"/>
  </w:style>
  <w:style w:type="paragraph" w:customStyle="1" w:styleId="8FBC193097B14B14B19473A4E93C7ACC">
    <w:name w:val="8FBC193097B14B14B19473A4E93C7ACC"/>
  </w:style>
  <w:style w:type="paragraph" w:customStyle="1" w:styleId="D602AB60D09A4A6385F8FBDE518A8F4D">
    <w:name w:val="D602AB60D09A4A6385F8FBDE518A8F4D"/>
  </w:style>
  <w:style w:type="paragraph" w:customStyle="1" w:styleId="F55D4CA8371B4F848080CDFC7DD656DC">
    <w:name w:val="F55D4CA8371B4F848080CDFC7DD656DC"/>
  </w:style>
  <w:style w:type="paragraph" w:customStyle="1" w:styleId="F2E067AB682A4586BB835F51FF8C1EFD">
    <w:name w:val="F2E067AB682A4586BB835F51FF8C1EFD"/>
  </w:style>
  <w:style w:type="paragraph" w:customStyle="1" w:styleId="B55ACCCE8DCA4685A08FFF4FE3C6C032">
    <w:name w:val="B55ACCCE8DCA4685A08FFF4FE3C6C032"/>
  </w:style>
  <w:style w:type="paragraph" w:customStyle="1" w:styleId="0CAF5C4C18E74928A70B8803919829CC">
    <w:name w:val="0CAF5C4C18E74928A70B8803919829CC"/>
  </w:style>
  <w:style w:type="paragraph" w:customStyle="1" w:styleId="8CBF782B063A493988F5B1D92B482D4B">
    <w:name w:val="8CBF782B063A493988F5B1D92B482D4B"/>
  </w:style>
  <w:style w:type="paragraph" w:customStyle="1" w:styleId="D00C52AE58C04C9381FFBDD286726806">
    <w:name w:val="D00C52AE58C04C9381FFBDD286726806"/>
  </w:style>
  <w:style w:type="paragraph" w:customStyle="1" w:styleId="6BC5397E36B348D59FC2E47B28A2C88D">
    <w:name w:val="6BC5397E36B348D59FC2E47B28A2C88D"/>
  </w:style>
  <w:style w:type="paragraph" w:customStyle="1" w:styleId="9CAD0F274D22404CB65F79DA6AEB064D">
    <w:name w:val="9CAD0F274D22404CB65F79DA6AEB064D"/>
  </w:style>
  <w:style w:type="paragraph" w:customStyle="1" w:styleId="A4ED671676FC4CF49450BEDEE61164F7">
    <w:name w:val="A4ED671676FC4CF49450BEDEE61164F7"/>
  </w:style>
  <w:style w:type="paragraph" w:customStyle="1" w:styleId="150FFE5F22CD4463A931F15AA54F5EAC">
    <w:name w:val="150FFE5F22CD4463A931F15AA54F5EAC"/>
  </w:style>
  <w:style w:type="paragraph" w:customStyle="1" w:styleId="BEA3AF164CC74E0F9DC040BF751042A7">
    <w:name w:val="BEA3AF164CC74E0F9DC040BF751042A7"/>
  </w:style>
  <w:style w:type="paragraph" w:customStyle="1" w:styleId="50C8735B61284AB284D98ACAFDF463D1">
    <w:name w:val="50C8735B61284AB284D98ACAFDF463D1"/>
    <w:rsid w:val="00EA42A6"/>
  </w:style>
  <w:style w:type="paragraph" w:customStyle="1" w:styleId="3C99B9491EDD4B74B4803816332404B9">
    <w:name w:val="3C99B9491EDD4B74B4803816332404B9"/>
    <w:rsid w:val="00EA42A6"/>
  </w:style>
  <w:style w:type="paragraph" w:customStyle="1" w:styleId="6C4FD1FC060E4787BECFD4668CE77C62">
    <w:name w:val="6C4FD1FC060E4787BECFD4668CE77C62"/>
    <w:rsid w:val="00EA42A6"/>
  </w:style>
  <w:style w:type="paragraph" w:customStyle="1" w:styleId="2A50CFE11EAD4EDF980EC4124E10DF75">
    <w:name w:val="2A50CFE11EAD4EDF980EC4124E10DF75"/>
    <w:rsid w:val="00EA42A6"/>
  </w:style>
  <w:style w:type="paragraph" w:customStyle="1" w:styleId="9BACB1B3A35D40298C19482E1FAE0BB3">
    <w:name w:val="9BACB1B3A35D40298C19482E1FAE0BB3"/>
    <w:rsid w:val="00EA42A6"/>
  </w:style>
  <w:style w:type="paragraph" w:customStyle="1" w:styleId="49D76351EC2D430AB8BE78C7FADE1B15">
    <w:name w:val="49D76351EC2D430AB8BE78C7FADE1B15"/>
    <w:rsid w:val="00EA42A6"/>
  </w:style>
  <w:style w:type="paragraph" w:customStyle="1" w:styleId="C0F2DBBC32E5474F8CAE4F6E00D22B40">
    <w:name w:val="C0F2DBBC32E5474F8CAE4F6E00D22B40"/>
    <w:rsid w:val="00EA42A6"/>
  </w:style>
  <w:style w:type="paragraph" w:customStyle="1" w:styleId="2182A8A0CF404D3EB27409D65852C589">
    <w:name w:val="2182A8A0CF404D3EB27409D65852C589"/>
    <w:rsid w:val="00EA42A6"/>
  </w:style>
  <w:style w:type="paragraph" w:customStyle="1" w:styleId="3D63AF7BA3114C09801F8DCD6C75E47D">
    <w:name w:val="3D63AF7BA3114C09801F8DCD6C75E47D"/>
    <w:rsid w:val="00EA42A6"/>
  </w:style>
  <w:style w:type="paragraph" w:customStyle="1" w:styleId="5DDD009485E942DF844AA9D52313FF47">
    <w:name w:val="5DDD009485E942DF844AA9D52313FF47"/>
    <w:rsid w:val="00EA42A6"/>
  </w:style>
  <w:style w:type="paragraph" w:customStyle="1" w:styleId="E738A0F3B9024AC48539274932DC27F6">
    <w:name w:val="E738A0F3B9024AC48539274932DC27F6"/>
    <w:rsid w:val="00EA42A6"/>
  </w:style>
  <w:style w:type="paragraph" w:customStyle="1" w:styleId="1ABC80FE0F5D49A4B4784FCD5AC9757C">
    <w:name w:val="1ABC80FE0F5D49A4B4784FCD5AC9757C"/>
    <w:rsid w:val="00EA42A6"/>
  </w:style>
  <w:style w:type="paragraph" w:customStyle="1" w:styleId="1CE42230AD6F4D928B729D07B219BAAB">
    <w:name w:val="1CE42230AD6F4D928B729D07B219BAAB"/>
    <w:rsid w:val="00EA42A6"/>
  </w:style>
  <w:style w:type="paragraph" w:customStyle="1" w:styleId="FD868435348D43599F8E31DA151A80FA">
    <w:name w:val="FD868435348D43599F8E31DA151A80FA"/>
    <w:rsid w:val="00EA42A6"/>
  </w:style>
  <w:style w:type="paragraph" w:customStyle="1" w:styleId="992C8A0CAE304ECC891CACB2436A3BBC">
    <w:name w:val="992C8A0CAE304ECC891CACB2436A3BBC"/>
    <w:rsid w:val="00EA42A6"/>
  </w:style>
  <w:style w:type="paragraph" w:customStyle="1" w:styleId="0BDA7A28B2324AD49EFE03568249110B">
    <w:name w:val="0BDA7A28B2324AD49EFE03568249110B"/>
    <w:rsid w:val="00EA42A6"/>
  </w:style>
  <w:style w:type="paragraph" w:customStyle="1" w:styleId="25AC7025620B48868EA3A3D8A172D45C">
    <w:name w:val="25AC7025620B48868EA3A3D8A172D45C"/>
    <w:rsid w:val="00EA42A6"/>
  </w:style>
  <w:style w:type="paragraph" w:customStyle="1" w:styleId="04840CA08BF2489086C7E92DBF8F823B">
    <w:name w:val="04840CA08BF2489086C7E92DBF8F823B"/>
    <w:rsid w:val="00EA42A6"/>
  </w:style>
  <w:style w:type="paragraph" w:customStyle="1" w:styleId="72CFEE611A654787A152785BC1DFFD7E">
    <w:name w:val="72CFEE611A654787A152785BC1DFFD7E"/>
    <w:rsid w:val="00EA42A6"/>
  </w:style>
  <w:style w:type="paragraph" w:customStyle="1" w:styleId="5ED88E2F83B24DD4915BEAAED0E4CE7C">
    <w:name w:val="5ED88E2F83B24DD4915BEAAED0E4CE7C"/>
    <w:rsid w:val="00EA42A6"/>
  </w:style>
  <w:style w:type="paragraph" w:customStyle="1" w:styleId="26A6F5A27AEA4FB697FE518E6FB6A90C">
    <w:name w:val="26A6F5A27AEA4FB697FE518E6FB6A90C"/>
    <w:rsid w:val="00EA42A6"/>
  </w:style>
  <w:style w:type="paragraph" w:customStyle="1" w:styleId="14F0B84676E34A4FACAC94517FF9B01D">
    <w:name w:val="14F0B84676E34A4FACAC94517FF9B01D"/>
    <w:rsid w:val="00EA42A6"/>
  </w:style>
  <w:style w:type="paragraph" w:customStyle="1" w:styleId="CFD9142C85EE407098DA0DB471153829">
    <w:name w:val="CFD9142C85EE407098DA0DB471153829"/>
    <w:rsid w:val="00EA42A6"/>
  </w:style>
  <w:style w:type="paragraph" w:customStyle="1" w:styleId="69ED65D44C944C8FBB4D7E0AB4E708D3">
    <w:name w:val="69ED65D44C944C8FBB4D7E0AB4E708D3"/>
    <w:rsid w:val="00EA42A6"/>
  </w:style>
  <w:style w:type="paragraph" w:customStyle="1" w:styleId="571093B552BC4E1D9145210C20622F94">
    <w:name w:val="571093B552BC4E1D9145210C20622F94"/>
    <w:rsid w:val="00EA42A6"/>
  </w:style>
  <w:style w:type="paragraph" w:customStyle="1" w:styleId="28164A8601914EE5BC964530A8EA1DA5">
    <w:name w:val="28164A8601914EE5BC964530A8EA1DA5"/>
    <w:rsid w:val="00EA42A6"/>
  </w:style>
  <w:style w:type="paragraph" w:customStyle="1" w:styleId="FD5B5CFF75314A7CBACF540F71D26A24">
    <w:name w:val="FD5B5CFF75314A7CBACF540F71D26A24"/>
    <w:rsid w:val="00EA42A6"/>
  </w:style>
  <w:style w:type="paragraph" w:customStyle="1" w:styleId="1E345F0953E0491889D19251E1915A78">
    <w:name w:val="1E345F0953E0491889D19251E1915A78"/>
    <w:rsid w:val="00EA42A6"/>
  </w:style>
  <w:style w:type="paragraph" w:customStyle="1" w:styleId="6C0D62270E0F498DBAFF3F3B2C6BBBAC">
    <w:name w:val="6C0D62270E0F498DBAFF3F3B2C6BBBAC"/>
    <w:rsid w:val="00EA42A6"/>
  </w:style>
  <w:style w:type="paragraph" w:customStyle="1" w:styleId="E5F568E53FDC460886E748E6BB45F649">
    <w:name w:val="E5F568E53FDC460886E748E6BB45F649"/>
    <w:rsid w:val="00EA42A6"/>
  </w:style>
  <w:style w:type="paragraph" w:customStyle="1" w:styleId="30CCE566429F40CEB7E896C6F746D8E6">
    <w:name w:val="30CCE566429F40CEB7E896C6F746D8E6"/>
    <w:rsid w:val="00EA42A6"/>
  </w:style>
  <w:style w:type="paragraph" w:customStyle="1" w:styleId="F5A333C24F7A49028CEFBAEE0C7D0F1B">
    <w:name w:val="F5A333C24F7A49028CEFBAEE0C7D0F1B"/>
    <w:rsid w:val="00EA42A6"/>
  </w:style>
  <w:style w:type="paragraph" w:customStyle="1" w:styleId="2D82ECBEFD494218818F5D45E1FEF1B7">
    <w:name w:val="2D82ECBEFD494218818F5D45E1FEF1B7"/>
    <w:rsid w:val="00EA42A6"/>
  </w:style>
  <w:style w:type="paragraph" w:customStyle="1" w:styleId="AB610B1C60784649AD23220758755D8E">
    <w:name w:val="AB610B1C60784649AD23220758755D8E"/>
    <w:rsid w:val="00EA42A6"/>
  </w:style>
  <w:style w:type="paragraph" w:customStyle="1" w:styleId="B17CF42998804A25AC21564BDAE3A897">
    <w:name w:val="B17CF42998804A25AC21564BDAE3A897"/>
    <w:rsid w:val="00EA42A6"/>
  </w:style>
  <w:style w:type="paragraph" w:customStyle="1" w:styleId="FCD1E3F2A4C041909F019B921DA85BCA">
    <w:name w:val="FCD1E3F2A4C041909F019B921DA85BCA"/>
    <w:rsid w:val="00EA42A6"/>
  </w:style>
  <w:style w:type="paragraph" w:customStyle="1" w:styleId="75CC6BF3FD154D2ABF7B29523E4407C5">
    <w:name w:val="75CC6BF3FD154D2ABF7B29523E4407C5"/>
    <w:rsid w:val="00EA42A6"/>
  </w:style>
  <w:style w:type="paragraph" w:customStyle="1" w:styleId="867BF36A5F604C8997EA548A844A8D32">
    <w:name w:val="867BF36A5F604C8997EA548A844A8D32"/>
    <w:rsid w:val="00EA42A6"/>
  </w:style>
  <w:style w:type="paragraph" w:customStyle="1" w:styleId="C437C493FDC548AB9D0146139D422712">
    <w:name w:val="C437C493FDC548AB9D0146139D422712"/>
    <w:rsid w:val="00EA42A6"/>
  </w:style>
  <w:style w:type="paragraph" w:customStyle="1" w:styleId="2CCC8F766D5E4519B56D58E63702E46D">
    <w:name w:val="2CCC8F766D5E4519B56D58E63702E46D"/>
    <w:rsid w:val="00EA42A6"/>
  </w:style>
  <w:style w:type="paragraph" w:customStyle="1" w:styleId="79B40A5A3A8F4023B41D2F59E076E9CC">
    <w:name w:val="79B40A5A3A8F4023B41D2F59E076E9CC"/>
    <w:rsid w:val="00EA42A6"/>
  </w:style>
  <w:style w:type="paragraph" w:customStyle="1" w:styleId="132D83E83DE645C2BCA14A2165072E49">
    <w:name w:val="132D83E83DE645C2BCA14A2165072E49"/>
    <w:rsid w:val="00EA42A6"/>
  </w:style>
  <w:style w:type="paragraph" w:customStyle="1" w:styleId="3D4EA1C5F1444B809C4A40CBF653BB2E">
    <w:name w:val="3D4EA1C5F1444B809C4A40CBF653BB2E"/>
    <w:rsid w:val="00EA42A6"/>
  </w:style>
  <w:style w:type="paragraph" w:customStyle="1" w:styleId="CD68A4C9686B4FA3AD9EE544A968B4BE">
    <w:name w:val="CD68A4C9686B4FA3AD9EE544A968B4BE"/>
    <w:rsid w:val="00EA42A6"/>
  </w:style>
  <w:style w:type="paragraph" w:customStyle="1" w:styleId="347E0859E85544348DFF9D2B4C6B7B4D">
    <w:name w:val="347E0859E85544348DFF9D2B4C6B7B4D"/>
    <w:rsid w:val="00EA42A6"/>
  </w:style>
  <w:style w:type="paragraph" w:customStyle="1" w:styleId="44E55468209D4B679898F1A5DC6C5E8B">
    <w:name w:val="44E55468209D4B679898F1A5DC6C5E8B"/>
    <w:rsid w:val="00EA42A6"/>
  </w:style>
  <w:style w:type="paragraph" w:customStyle="1" w:styleId="5E894E20E8AD465DB6C1876680B7903D">
    <w:name w:val="5E894E20E8AD465DB6C1876680B7903D"/>
    <w:rsid w:val="00EA42A6"/>
  </w:style>
  <w:style w:type="paragraph" w:customStyle="1" w:styleId="CE3ED63A04004CEFABF8C9DBFDACCFAE">
    <w:name w:val="CE3ED63A04004CEFABF8C9DBFDACCFAE"/>
    <w:rsid w:val="00EA42A6"/>
  </w:style>
  <w:style w:type="paragraph" w:customStyle="1" w:styleId="351BCB866859485DBF7B5D54D7CD7B71">
    <w:name w:val="351BCB866859485DBF7B5D54D7CD7B71"/>
    <w:rsid w:val="00EA42A6"/>
  </w:style>
  <w:style w:type="paragraph" w:customStyle="1" w:styleId="9DAE539DD45E480CA55D8575B128C410">
    <w:name w:val="9DAE539DD45E480CA55D8575B128C410"/>
    <w:rsid w:val="00EA42A6"/>
  </w:style>
  <w:style w:type="paragraph" w:customStyle="1" w:styleId="3C129E6AC4174DA7BC40B8F6DC7566F9">
    <w:name w:val="3C129E6AC4174DA7BC40B8F6DC7566F9"/>
    <w:rsid w:val="00EA42A6"/>
  </w:style>
  <w:style w:type="paragraph" w:customStyle="1" w:styleId="1238DEC7A668492C940235EF66EB9D87">
    <w:name w:val="1238DEC7A668492C940235EF66EB9D87"/>
    <w:rsid w:val="00EA42A6"/>
  </w:style>
  <w:style w:type="paragraph" w:customStyle="1" w:styleId="83E43ADF6E8A48DFA4DE69FC69E5D097">
    <w:name w:val="83E43ADF6E8A48DFA4DE69FC69E5D097"/>
    <w:rsid w:val="00EA42A6"/>
  </w:style>
  <w:style w:type="paragraph" w:customStyle="1" w:styleId="5F07525368F14118BA477BFDB2EF4C7E">
    <w:name w:val="5F07525368F14118BA477BFDB2EF4C7E"/>
    <w:rsid w:val="00EA42A6"/>
  </w:style>
  <w:style w:type="paragraph" w:customStyle="1" w:styleId="C78A3837A9BD476296EA30587BD098AB">
    <w:name w:val="C78A3837A9BD476296EA30587BD098AB"/>
    <w:rsid w:val="00EA42A6"/>
  </w:style>
  <w:style w:type="paragraph" w:customStyle="1" w:styleId="1D22C45B397C472E86809F6BD524E801">
    <w:name w:val="1D22C45B397C472E86809F6BD524E801"/>
    <w:rsid w:val="00EA42A6"/>
  </w:style>
  <w:style w:type="paragraph" w:customStyle="1" w:styleId="A108352285284D12943804BE37EF0E97">
    <w:name w:val="A108352285284D12943804BE37EF0E97"/>
    <w:rsid w:val="00EA42A6"/>
  </w:style>
  <w:style w:type="paragraph" w:customStyle="1" w:styleId="1304B18667B84D899CBAECB8EA1F36EE">
    <w:name w:val="1304B18667B84D899CBAECB8EA1F36EE"/>
    <w:rsid w:val="00EA42A6"/>
  </w:style>
  <w:style w:type="paragraph" w:customStyle="1" w:styleId="338872B3C8E2417FA4EC8267B0E8BCA8">
    <w:name w:val="338872B3C8E2417FA4EC8267B0E8BCA8"/>
    <w:rsid w:val="00EA42A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D3ABEA9143A4EF4937A48D150F3F0A0">
    <w:name w:val="7D3ABEA9143A4EF4937A48D150F3F0A0"/>
  </w:style>
  <w:style w:type="paragraph" w:customStyle="1" w:styleId="7D08E757E88D4CF49ACB7910058BAC52">
    <w:name w:val="7D08E757E88D4CF49ACB7910058BAC52"/>
  </w:style>
  <w:style w:type="paragraph" w:customStyle="1" w:styleId="5515D195BE944285B7BA24ACC227E332">
    <w:name w:val="5515D195BE944285B7BA24ACC227E332"/>
  </w:style>
  <w:style w:type="paragraph" w:customStyle="1" w:styleId="68E9D0B5481043C0B2139209416738DB">
    <w:name w:val="68E9D0B5481043C0B2139209416738DB"/>
  </w:style>
  <w:style w:type="paragraph" w:customStyle="1" w:styleId="90CA72922F3B43CDA4EBDC5C529C013F">
    <w:name w:val="90CA72922F3B43CDA4EBDC5C529C013F"/>
  </w:style>
  <w:style w:type="paragraph" w:customStyle="1" w:styleId="F1D595E8E07F4348917D2B8B6195FCA7">
    <w:name w:val="F1D595E8E07F4348917D2B8B6195FCA7"/>
  </w:style>
  <w:style w:type="paragraph" w:customStyle="1" w:styleId="E33982234BEC4F529FA361E0EF4C07B3">
    <w:name w:val="E33982234BEC4F529FA361E0EF4C07B3"/>
  </w:style>
  <w:style w:type="paragraph" w:customStyle="1" w:styleId="A0CC6F5B6AD8466EB1940F1BBD4C8F78">
    <w:name w:val="A0CC6F5B6AD8466EB1940F1BBD4C8F78"/>
  </w:style>
  <w:style w:type="paragraph" w:customStyle="1" w:styleId="23102118E37D42E18FE33DB810270598">
    <w:name w:val="23102118E37D42E18FE33DB810270598"/>
  </w:style>
  <w:style w:type="paragraph" w:customStyle="1" w:styleId="F8CD91E2164645958A6590CF999FD0CF">
    <w:name w:val="F8CD91E2164645958A6590CF999FD0CF"/>
  </w:style>
  <w:style w:type="paragraph" w:customStyle="1" w:styleId="8FBC193097B14B14B19473A4E93C7ACC">
    <w:name w:val="8FBC193097B14B14B19473A4E93C7ACC"/>
  </w:style>
  <w:style w:type="paragraph" w:customStyle="1" w:styleId="D602AB60D09A4A6385F8FBDE518A8F4D">
    <w:name w:val="D602AB60D09A4A6385F8FBDE518A8F4D"/>
  </w:style>
  <w:style w:type="paragraph" w:customStyle="1" w:styleId="F55D4CA8371B4F848080CDFC7DD656DC">
    <w:name w:val="F55D4CA8371B4F848080CDFC7DD656DC"/>
  </w:style>
  <w:style w:type="paragraph" w:customStyle="1" w:styleId="F2E067AB682A4586BB835F51FF8C1EFD">
    <w:name w:val="F2E067AB682A4586BB835F51FF8C1EFD"/>
  </w:style>
  <w:style w:type="paragraph" w:customStyle="1" w:styleId="B55ACCCE8DCA4685A08FFF4FE3C6C032">
    <w:name w:val="B55ACCCE8DCA4685A08FFF4FE3C6C032"/>
  </w:style>
  <w:style w:type="paragraph" w:customStyle="1" w:styleId="0CAF5C4C18E74928A70B8803919829CC">
    <w:name w:val="0CAF5C4C18E74928A70B8803919829CC"/>
  </w:style>
  <w:style w:type="paragraph" w:customStyle="1" w:styleId="8CBF782B063A493988F5B1D92B482D4B">
    <w:name w:val="8CBF782B063A493988F5B1D92B482D4B"/>
  </w:style>
  <w:style w:type="paragraph" w:customStyle="1" w:styleId="D00C52AE58C04C9381FFBDD286726806">
    <w:name w:val="D00C52AE58C04C9381FFBDD286726806"/>
  </w:style>
  <w:style w:type="paragraph" w:customStyle="1" w:styleId="6BC5397E36B348D59FC2E47B28A2C88D">
    <w:name w:val="6BC5397E36B348D59FC2E47B28A2C88D"/>
  </w:style>
  <w:style w:type="paragraph" w:customStyle="1" w:styleId="9CAD0F274D22404CB65F79DA6AEB064D">
    <w:name w:val="9CAD0F274D22404CB65F79DA6AEB064D"/>
  </w:style>
  <w:style w:type="paragraph" w:customStyle="1" w:styleId="A4ED671676FC4CF49450BEDEE61164F7">
    <w:name w:val="A4ED671676FC4CF49450BEDEE61164F7"/>
  </w:style>
  <w:style w:type="paragraph" w:customStyle="1" w:styleId="150FFE5F22CD4463A931F15AA54F5EAC">
    <w:name w:val="150FFE5F22CD4463A931F15AA54F5EAC"/>
  </w:style>
  <w:style w:type="paragraph" w:customStyle="1" w:styleId="BEA3AF164CC74E0F9DC040BF751042A7">
    <w:name w:val="BEA3AF164CC74E0F9DC040BF751042A7"/>
  </w:style>
  <w:style w:type="paragraph" w:customStyle="1" w:styleId="50C8735B61284AB284D98ACAFDF463D1">
    <w:name w:val="50C8735B61284AB284D98ACAFDF463D1"/>
    <w:rsid w:val="00EA42A6"/>
  </w:style>
  <w:style w:type="paragraph" w:customStyle="1" w:styleId="3C99B9491EDD4B74B4803816332404B9">
    <w:name w:val="3C99B9491EDD4B74B4803816332404B9"/>
    <w:rsid w:val="00EA42A6"/>
  </w:style>
  <w:style w:type="paragraph" w:customStyle="1" w:styleId="6C4FD1FC060E4787BECFD4668CE77C62">
    <w:name w:val="6C4FD1FC060E4787BECFD4668CE77C62"/>
    <w:rsid w:val="00EA42A6"/>
  </w:style>
  <w:style w:type="paragraph" w:customStyle="1" w:styleId="2A50CFE11EAD4EDF980EC4124E10DF75">
    <w:name w:val="2A50CFE11EAD4EDF980EC4124E10DF75"/>
    <w:rsid w:val="00EA42A6"/>
  </w:style>
  <w:style w:type="paragraph" w:customStyle="1" w:styleId="9BACB1B3A35D40298C19482E1FAE0BB3">
    <w:name w:val="9BACB1B3A35D40298C19482E1FAE0BB3"/>
    <w:rsid w:val="00EA42A6"/>
  </w:style>
  <w:style w:type="paragraph" w:customStyle="1" w:styleId="49D76351EC2D430AB8BE78C7FADE1B15">
    <w:name w:val="49D76351EC2D430AB8BE78C7FADE1B15"/>
    <w:rsid w:val="00EA42A6"/>
  </w:style>
  <w:style w:type="paragraph" w:customStyle="1" w:styleId="C0F2DBBC32E5474F8CAE4F6E00D22B40">
    <w:name w:val="C0F2DBBC32E5474F8CAE4F6E00D22B40"/>
    <w:rsid w:val="00EA42A6"/>
  </w:style>
  <w:style w:type="paragraph" w:customStyle="1" w:styleId="2182A8A0CF404D3EB27409D65852C589">
    <w:name w:val="2182A8A0CF404D3EB27409D65852C589"/>
    <w:rsid w:val="00EA42A6"/>
  </w:style>
  <w:style w:type="paragraph" w:customStyle="1" w:styleId="3D63AF7BA3114C09801F8DCD6C75E47D">
    <w:name w:val="3D63AF7BA3114C09801F8DCD6C75E47D"/>
    <w:rsid w:val="00EA42A6"/>
  </w:style>
  <w:style w:type="paragraph" w:customStyle="1" w:styleId="5DDD009485E942DF844AA9D52313FF47">
    <w:name w:val="5DDD009485E942DF844AA9D52313FF47"/>
    <w:rsid w:val="00EA42A6"/>
  </w:style>
  <w:style w:type="paragraph" w:customStyle="1" w:styleId="E738A0F3B9024AC48539274932DC27F6">
    <w:name w:val="E738A0F3B9024AC48539274932DC27F6"/>
    <w:rsid w:val="00EA42A6"/>
  </w:style>
  <w:style w:type="paragraph" w:customStyle="1" w:styleId="1ABC80FE0F5D49A4B4784FCD5AC9757C">
    <w:name w:val="1ABC80FE0F5D49A4B4784FCD5AC9757C"/>
    <w:rsid w:val="00EA42A6"/>
  </w:style>
  <w:style w:type="paragraph" w:customStyle="1" w:styleId="1CE42230AD6F4D928B729D07B219BAAB">
    <w:name w:val="1CE42230AD6F4D928B729D07B219BAAB"/>
    <w:rsid w:val="00EA42A6"/>
  </w:style>
  <w:style w:type="paragraph" w:customStyle="1" w:styleId="FD868435348D43599F8E31DA151A80FA">
    <w:name w:val="FD868435348D43599F8E31DA151A80FA"/>
    <w:rsid w:val="00EA42A6"/>
  </w:style>
  <w:style w:type="paragraph" w:customStyle="1" w:styleId="992C8A0CAE304ECC891CACB2436A3BBC">
    <w:name w:val="992C8A0CAE304ECC891CACB2436A3BBC"/>
    <w:rsid w:val="00EA42A6"/>
  </w:style>
  <w:style w:type="paragraph" w:customStyle="1" w:styleId="0BDA7A28B2324AD49EFE03568249110B">
    <w:name w:val="0BDA7A28B2324AD49EFE03568249110B"/>
    <w:rsid w:val="00EA42A6"/>
  </w:style>
  <w:style w:type="paragraph" w:customStyle="1" w:styleId="25AC7025620B48868EA3A3D8A172D45C">
    <w:name w:val="25AC7025620B48868EA3A3D8A172D45C"/>
    <w:rsid w:val="00EA42A6"/>
  </w:style>
  <w:style w:type="paragraph" w:customStyle="1" w:styleId="04840CA08BF2489086C7E92DBF8F823B">
    <w:name w:val="04840CA08BF2489086C7E92DBF8F823B"/>
    <w:rsid w:val="00EA42A6"/>
  </w:style>
  <w:style w:type="paragraph" w:customStyle="1" w:styleId="72CFEE611A654787A152785BC1DFFD7E">
    <w:name w:val="72CFEE611A654787A152785BC1DFFD7E"/>
    <w:rsid w:val="00EA42A6"/>
  </w:style>
  <w:style w:type="paragraph" w:customStyle="1" w:styleId="5ED88E2F83B24DD4915BEAAED0E4CE7C">
    <w:name w:val="5ED88E2F83B24DD4915BEAAED0E4CE7C"/>
    <w:rsid w:val="00EA42A6"/>
  </w:style>
  <w:style w:type="paragraph" w:customStyle="1" w:styleId="26A6F5A27AEA4FB697FE518E6FB6A90C">
    <w:name w:val="26A6F5A27AEA4FB697FE518E6FB6A90C"/>
    <w:rsid w:val="00EA42A6"/>
  </w:style>
  <w:style w:type="paragraph" w:customStyle="1" w:styleId="14F0B84676E34A4FACAC94517FF9B01D">
    <w:name w:val="14F0B84676E34A4FACAC94517FF9B01D"/>
    <w:rsid w:val="00EA42A6"/>
  </w:style>
  <w:style w:type="paragraph" w:customStyle="1" w:styleId="CFD9142C85EE407098DA0DB471153829">
    <w:name w:val="CFD9142C85EE407098DA0DB471153829"/>
    <w:rsid w:val="00EA42A6"/>
  </w:style>
  <w:style w:type="paragraph" w:customStyle="1" w:styleId="69ED65D44C944C8FBB4D7E0AB4E708D3">
    <w:name w:val="69ED65D44C944C8FBB4D7E0AB4E708D3"/>
    <w:rsid w:val="00EA42A6"/>
  </w:style>
  <w:style w:type="paragraph" w:customStyle="1" w:styleId="571093B552BC4E1D9145210C20622F94">
    <w:name w:val="571093B552BC4E1D9145210C20622F94"/>
    <w:rsid w:val="00EA42A6"/>
  </w:style>
  <w:style w:type="paragraph" w:customStyle="1" w:styleId="28164A8601914EE5BC964530A8EA1DA5">
    <w:name w:val="28164A8601914EE5BC964530A8EA1DA5"/>
    <w:rsid w:val="00EA42A6"/>
  </w:style>
  <w:style w:type="paragraph" w:customStyle="1" w:styleId="FD5B5CFF75314A7CBACF540F71D26A24">
    <w:name w:val="FD5B5CFF75314A7CBACF540F71D26A24"/>
    <w:rsid w:val="00EA42A6"/>
  </w:style>
  <w:style w:type="paragraph" w:customStyle="1" w:styleId="1E345F0953E0491889D19251E1915A78">
    <w:name w:val="1E345F0953E0491889D19251E1915A78"/>
    <w:rsid w:val="00EA42A6"/>
  </w:style>
  <w:style w:type="paragraph" w:customStyle="1" w:styleId="6C0D62270E0F498DBAFF3F3B2C6BBBAC">
    <w:name w:val="6C0D62270E0F498DBAFF3F3B2C6BBBAC"/>
    <w:rsid w:val="00EA42A6"/>
  </w:style>
  <w:style w:type="paragraph" w:customStyle="1" w:styleId="E5F568E53FDC460886E748E6BB45F649">
    <w:name w:val="E5F568E53FDC460886E748E6BB45F649"/>
    <w:rsid w:val="00EA42A6"/>
  </w:style>
  <w:style w:type="paragraph" w:customStyle="1" w:styleId="30CCE566429F40CEB7E896C6F746D8E6">
    <w:name w:val="30CCE566429F40CEB7E896C6F746D8E6"/>
    <w:rsid w:val="00EA42A6"/>
  </w:style>
  <w:style w:type="paragraph" w:customStyle="1" w:styleId="F5A333C24F7A49028CEFBAEE0C7D0F1B">
    <w:name w:val="F5A333C24F7A49028CEFBAEE0C7D0F1B"/>
    <w:rsid w:val="00EA42A6"/>
  </w:style>
  <w:style w:type="paragraph" w:customStyle="1" w:styleId="2D82ECBEFD494218818F5D45E1FEF1B7">
    <w:name w:val="2D82ECBEFD494218818F5D45E1FEF1B7"/>
    <w:rsid w:val="00EA42A6"/>
  </w:style>
  <w:style w:type="paragraph" w:customStyle="1" w:styleId="AB610B1C60784649AD23220758755D8E">
    <w:name w:val="AB610B1C60784649AD23220758755D8E"/>
    <w:rsid w:val="00EA42A6"/>
  </w:style>
  <w:style w:type="paragraph" w:customStyle="1" w:styleId="B17CF42998804A25AC21564BDAE3A897">
    <w:name w:val="B17CF42998804A25AC21564BDAE3A897"/>
    <w:rsid w:val="00EA42A6"/>
  </w:style>
  <w:style w:type="paragraph" w:customStyle="1" w:styleId="FCD1E3F2A4C041909F019B921DA85BCA">
    <w:name w:val="FCD1E3F2A4C041909F019B921DA85BCA"/>
    <w:rsid w:val="00EA42A6"/>
  </w:style>
  <w:style w:type="paragraph" w:customStyle="1" w:styleId="75CC6BF3FD154D2ABF7B29523E4407C5">
    <w:name w:val="75CC6BF3FD154D2ABF7B29523E4407C5"/>
    <w:rsid w:val="00EA42A6"/>
  </w:style>
  <w:style w:type="paragraph" w:customStyle="1" w:styleId="867BF36A5F604C8997EA548A844A8D32">
    <w:name w:val="867BF36A5F604C8997EA548A844A8D32"/>
    <w:rsid w:val="00EA42A6"/>
  </w:style>
  <w:style w:type="paragraph" w:customStyle="1" w:styleId="C437C493FDC548AB9D0146139D422712">
    <w:name w:val="C437C493FDC548AB9D0146139D422712"/>
    <w:rsid w:val="00EA42A6"/>
  </w:style>
  <w:style w:type="paragraph" w:customStyle="1" w:styleId="2CCC8F766D5E4519B56D58E63702E46D">
    <w:name w:val="2CCC8F766D5E4519B56D58E63702E46D"/>
    <w:rsid w:val="00EA42A6"/>
  </w:style>
  <w:style w:type="paragraph" w:customStyle="1" w:styleId="79B40A5A3A8F4023B41D2F59E076E9CC">
    <w:name w:val="79B40A5A3A8F4023B41D2F59E076E9CC"/>
    <w:rsid w:val="00EA42A6"/>
  </w:style>
  <w:style w:type="paragraph" w:customStyle="1" w:styleId="132D83E83DE645C2BCA14A2165072E49">
    <w:name w:val="132D83E83DE645C2BCA14A2165072E49"/>
    <w:rsid w:val="00EA42A6"/>
  </w:style>
  <w:style w:type="paragraph" w:customStyle="1" w:styleId="3D4EA1C5F1444B809C4A40CBF653BB2E">
    <w:name w:val="3D4EA1C5F1444B809C4A40CBF653BB2E"/>
    <w:rsid w:val="00EA42A6"/>
  </w:style>
  <w:style w:type="paragraph" w:customStyle="1" w:styleId="CD68A4C9686B4FA3AD9EE544A968B4BE">
    <w:name w:val="CD68A4C9686B4FA3AD9EE544A968B4BE"/>
    <w:rsid w:val="00EA42A6"/>
  </w:style>
  <w:style w:type="paragraph" w:customStyle="1" w:styleId="347E0859E85544348DFF9D2B4C6B7B4D">
    <w:name w:val="347E0859E85544348DFF9D2B4C6B7B4D"/>
    <w:rsid w:val="00EA42A6"/>
  </w:style>
  <w:style w:type="paragraph" w:customStyle="1" w:styleId="44E55468209D4B679898F1A5DC6C5E8B">
    <w:name w:val="44E55468209D4B679898F1A5DC6C5E8B"/>
    <w:rsid w:val="00EA42A6"/>
  </w:style>
  <w:style w:type="paragraph" w:customStyle="1" w:styleId="5E894E20E8AD465DB6C1876680B7903D">
    <w:name w:val="5E894E20E8AD465DB6C1876680B7903D"/>
    <w:rsid w:val="00EA42A6"/>
  </w:style>
  <w:style w:type="paragraph" w:customStyle="1" w:styleId="CE3ED63A04004CEFABF8C9DBFDACCFAE">
    <w:name w:val="CE3ED63A04004CEFABF8C9DBFDACCFAE"/>
    <w:rsid w:val="00EA42A6"/>
  </w:style>
  <w:style w:type="paragraph" w:customStyle="1" w:styleId="351BCB866859485DBF7B5D54D7CD7B71">
    <w:name w:val="351BCB866859485DBF7B5D54D7CD7B71"/>
    <w:rsid w:val="00EA42A6"/>
  </w:style>
  <w:style w:type="paragraph" w:customStyle="1" w:styleId="9DAE539DD45E480CA55D8575B128C410">
    <w:name w:val="9DAE539DD45E480CA55D8575B128C410"/>
    <w:rsid w:val="00EA42A6"/>
  </w:style>
  <w:style w:type="paragraph" w:customStyle="1" w:styleId="3C129E6AC4174DA7BC40B8F6DC7566F9">
    <w:name w:val="3C129E6AC4174DA7BC40B8F6DC7566F9"/>
    <w:rsid w:val="00EA42A6"/>
  </w:style>
  <w:style w:type="paragraph" w:customStyle="1" w:styleId="1238DEC7A668492C940235EF66EB9D87">
    <w:name w:val="1238DEC7A668492C940235EF66EB9D87"/>
    <w:rsid w:val="00EA42A6"/>
  </w:style>
  <w:style w:type="paragraph" w:customStyle="1" w:styleId="83E43ADF6E8A48DFA4DE69FC69E5D097">
    <w:name w:val="83E43ADF6E8A48DFA4DE69FC69E5D097"/>
    <w:rsid w:val="00EA42A6"/>
  </w:style>
  <w:style w:type="paragraph" w:customStyle="1" w:styleId="5F07525368F14118BA477BFDB2EF4C7E">
    <w:name w:val="5F07525368F14118BA477BFDB2EF4C7E"/>
    <w:rsid w:val="00EA42A6"/>
  </w:style>
  <w:style w:type="paragraph" w:customStyle="1" w:styleId="C78A3837A9BD476296EA30587BD098AB">
    <w:name w:val="C78A3837A9BD476296EA30587BD098AB"/>
    <w:rsid w:val="00EA42A6"/>
  </w:style>
  <w:style w:type="paragraph" w:customStyle="1" w:styleId="1D22C45B397C472E86809F6BD524E801">
    <w:name w:val="1D22C45B397C472E86809F6BD524E801"/>
    <w:rsid w:val="00EA42A6"/>
  </w:style>
  <w:style w:type="paragraph" w:customStyle="1" w:styleId="A108352285284D12943804BE37EF0E97">
    <w:name w:val="A108352285284D12943804BE37EF0E97"/>
    <w:rsid w:val="00EA42A6"/>
  </w:style>
  <w:style w:type="paragraph" w:customStyle="1" w:styleId="1304B18667B84D899CBAECB8EA1F36EE">
    <w:name w:val="1304B18667B84D899CBAECB8EA1F36EE"/>
    <w:rsid w:val="00EA42A6"/>
  </w:style>
  <w:style w:type="paragraph" w:customStyle="1" w:styleId="338872B3C8E2417FA4EC8267B0E8BCA8">
    <w:name w:val="338872B3C8E2417FA4EC8267B0E8BCA8"/>
    <w:rsid w:val="00EA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28FDB1B0-4353-4B30-9A96-D50FAA12D3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multchcBBkit.dotx</Template>
  <TotalTime>82</TotalTime>
  <Pages>7</Pages>
  <Words>1371</Words>
  <Characters>7404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Multiple-choice test or survey kit (for creating 3, 4, or 5-answer questions)</vt:lpstr>
      <vt:lpstr/>
    </vt:vector>
  </TitlesOfParts>
  <Company>Lenovo</Company>
  <LinksUpToDate>false</LinksUpToDate>
  <CharactersWithSpaces>8758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Multiple-choice test or survey kit (for creating 3, 4, or 5-answer questions)</dc:title>
  <dc:creator>Diego</dc:creator>
  <cp:lastModifiedBy>Diego</cp:lastModifiedBy>
  <cp:revision>14</cp:revision>
  <dcterms:created xsi:type="dcterms:W3CDTF">2012-10-12T01:55:00Z</dcterms:created>
  <dcterms:modified xsi:type="dcterms:W3CDTF">2012-10-12T03:17:00Z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TC102444809990</vt:lpwstr>
  </property>
</Properties>
</file>